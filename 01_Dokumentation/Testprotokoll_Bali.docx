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8215" w14:textId="77777777" w:rsidR="00AA54E0" w:rsidRDefault="00000000">
      <w:pPr>
        <w:pStyle w:val="Titel-Projektbezeichnung1"/>
      </w:pPr>
      <w:r>
        <w:t>Testprotokoll</w:t>
      </w:r>
    </w:p>
    <w:p w14:paraId="51BC64DA" w14:textId="77777777" w:rsidR="00AA54E0" w:rsidRDefault="00000000">
      <w:pPr>
        <w:pStyle w:val="Titel-Projektbezeichnung2"/>
      </w:pPr>
      <w:r>
        <w:t>Projektname</w:t>
      </w:r>
    </w:p>
    <w:p w14:paraId="4375D789" w14:textId="77777777" w:rsidR="00AA54E0" w:rsidRDefault="00AA54E0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AA54E0" w14:paraId="457E3CB8" w14:textId="77777777">
        <w:tc>
          <w:tcPr>
            <w:tcW w:w="2127" w:type="dxa"/>
            <w:hideMark/>
          </w:tcPr>
          <w:p w14:paraId="1ADA8288" w14:textId="77777777" w:rsidR="00AA54E0" w:rsidRDefault="00000000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90F78025D16B452587C7B375CBA66AC3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Content>
            <w:tc>
              <w:tcPr>
                <w:tcW w:w="6594" w:type="dxa"/>
                <w:hideMark/>
              </w:tcPr>
              <w:p w14:paraId="4BCE5420" w14:textId="328092D3" w:rsidR="00AA54E0" w:rsidRDefault="00CC5689">
                <w:pPr>
                  <w:pStyle w:val="AbsatzTab12Pt1-1"/>
                </w:pPr>
                <w:r>
                  <w:t>nicht klassifiziert</w:t>
                </w:r>
              </w:p>
            </w:tc>
          </w:sdtContent>
        </w:sdt>
      </w:tr>
      <w:tr w:rsidR="00AA54E0" w14:paraId="52BA8709" w14:textId="77777777">
        <w:tc>
          <w:tcPr>
            <w:tcW w:w="2127" w:type="dxa"/>
            <w:hideMark/>
          </w:tcPr>
          <w:p w14:paraId="16EC4AAB" w14:textId="77777777" w:rsidR="00AA54E0" w:rsidRDefault="00000000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469D57C80A7041EC9996599D838D268B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Content>
            <w:tc>
              <w:tcPr>
                <w:tcW w:w="6594" w:type="dxa"/>
                <w:vAlign w:val="center"/>
                <w:hideMark/>
              </w:tcPr>
              <w:p w14:paraId="01F94436" w14:textId="74370C12" w:rsidR="00AA54E0" w:rsidRDefault="00CC5689">
                <w:pPr>
                  <w:pStyle w:val="AbsatzTab12Pt1-1"/>
                </w:pPr>
                <w:r>
                  <w:t>in Arbeit</w:t>
                </w:r>
              </w:p>
            </w:tc>
          </w:sdtContent>
        </w:sdt>
      </w:tr>
      <w:tr w:rsidR="00AA54E0" w14:paraId="68F024DB" w14:textId="77777777">
        <w:tc>
          <w:tcPr>
            <w:tcW w:w="2127" w:type="dxa"/>
          </w:tcPr>
          <w:p w14:paraId="58DB3FAF" w14:textId="77777777" w:rsidR="00AA54E0" w:rsidRDefault="00000000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6E26FE21" w14:textId="1514D809" w:rsidR="00AA54E0" w:rsidRDefault="00CC5689">
            <w:pPr>
              <w:pStyle w:val="AbsatzTab12Pt1-1"/>
            </w:pPr>
            <w:r>
              <w:t>BFOWebsite</w:t>
            </w:r>
          </w:p>
        </w:tc>
      </w:tr>
      <w:tr w:rsidR="00AA54E0" w14:paraId="46853222" w14:textId="77777777">
        <w:tc>
          <w:tcPr>
            <w:tcW w:w="2127" w:type="dxa"/>
          </w:tcPr>
          <w:p w14:paraId="5FC2E2E9" w14:textId="77777777" w:rsidR="00AA54E0" w:rsidRDefault="00000000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5288006D" w14:textId="77777777" w:rsidR="00AA54E0" w:rsidRDefault="00AA54E0">
            <w:pPr>
              <w:pStyle w:val="AbsatzTab12Pt1-1"/>
            </w:pPr>
          </w:p>
        </w:tc>
      </w:tr>
      <w:tr w:rsidR="00AA54E0" w14:paraId="13E1F02A" w14:textId="77777777">
        <w:tc>
          <w:tcPr>
            <w:tcW w:w="2127" w:type="dxa"/>
            <w:hideMark/>
          </w:tcPr>
          <w:p w14:paraId="7EE128B3" w14:textId="77777777" w:rsidR="00AA54E0" w:rsidRDefault="00000000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1EE35FE1" w14:textId="21E52DB4" w:rsidR="00AA54E0" w:rsidRDefault="00CC5689">
            <w:pPr>
              <w:pStyle w:val="AbsatzTab12Pt1-1"/>
            </w:pPr>
            <w:r>
              <w:t>Bagnoud Lionel</w:t>
            </w:r>
          </w:p>
        </w:tc>
      </w:tr>
      <w:tr w:rsidR="00AA54E0" w14:paraId="7CC6FFF1" w14:textId="77777777">
        <w:tc>
          <w:tcPr>
            <w:tcW w:w="2127" w:type="dxa"/>
            <w:hideMark/>
          </w:tcPr>
          <w:p w14:paraId="5DC7424A" w14:textId="77777777" w:rsidR="00AA54E0" w:rsidRDefault="00000000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4046F237" w14:textId="77777777" w:rsidR="00AA54E0" w:rsidRDefault="00000000">
            <w:pPr>
              <w:pStyle w:val="AbsatzTab12Pt1-1"/>
            </w:pPr>
            <w:r>
              <w:t>0.1</w:t>
            </w:r>
          </w:p>
        </w:tc>
      </w:tr>
      <w:tr w:rsidR="00AA54E0" w14:paraId="45215F94" w14:textId="77777777">
        <w:trPr>
          <w:trHeight w:val="337"/>
          <w:tblHeader/>
        </w:trPr>
        <w:tc>
          <w:tcPr>
            <w:tcW w:w="2127" w:type="dxa"/>
            <w:hideMark/>
          </w:tcPr>
          <w:p w14:paraId="7955CA31" w14:textId="77777777" w:rsidR="00AA54E0" w:rsidRDefault="00000000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E9D7D2254595488E80FC9774D9658CF6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594" w:type="dxa"/>
                <w:hideMark/>
              </w:tcPr>
              <w:p w14:paraId="6B3AAD90" w14:textId="4A029FF3" w:rsidR="00AA54E0" w:rsidRDefault="00CC5689">
                <w:pPr>
                  <w:pStyle w:val="AbsatzTab12Pt1-1"/>
                </w:pPr>
                <w:r>
                  <w:t>23. Februar 2023</w:t>
                </w:r>
              </w:p>
            </w:tc>
          </w:sdtContent>
        </w:sdt>
      </w:tr>
      <w:tr w:rsidR="00AA54E0" w14:paraId="4A03A35B" w14:textId="77777777">
        <w:trPr>
          <w:trHeight w:val="337"/>
          <w:tblHeader/>
        </w:trPr>
        <w:tc>
          <w:tcPr>
            <w:tcW w:w="2127" w:type="dxa"/>
            <w:hideMark/>
          </w:tcPr>
          <w:p w14:paraId="2C5C8AC2" w14:textId="77777777" w:rsidR="00AA54E0" w:rsidRDefault="00000000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7543EDB8" w14:textId="43331973" w:rsidR="00AA54E0" w:rsidRDefault="00CC5689">
            <w:pPr>
              <w:pStyle w:val="AbsatzTab12Pt1-1"/>
            </w:pPr>
            <w:r>
              <w:t>BFO</w:t>
            </w:r>
          </w:p>
        </w:tc>
      </w:tr>
      <w:tr w:rsidR="00AA54E0" w14:paraId="743F0A34" w14:textId="77777777">
        <w:tc>
          <w:tcPr>
            <w:tcW w:w="2127" w:type="dxa"/>
            <w:hideMark/>
          </w:tcPr>
          <w:p w14:paraId="089EA91D" w14:textId="77777777" w:rsidR="00AA54E0" w:rsidRDefault="00000000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49CA62D9" w14:textId="1F64C6F0" w:rsidR="00AA54E0" w:rsidRDefault="00CC5689">
            <w:pPr>
              <w:pStyle w:val="AbsatzTab12Pt1-1"/>
            </w:pPr>
            <w:r>
              <w:t>Bagnoud Lionel Bali</w:t>
            </w:r>
          </w:p>
        </w:tc>
      </w:tr>
      <w:tr w:rsidR="00AA54E0" w14:paraId="5733C668" w14:textId="77777777">
        <w:tc>
          <w:tcPr>
            <w:tcW w:w="2127" w:type="dxa"/>
          </w:tcPr>
          <w:p w14:paraId="317751E5" w14:textId="77777777" w:rsidR="00AA54E0" w:rsidRDefault="00000000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498D9256" w14:textId="77777777" w:rsidR="00AA54E0" w:rsidRDefault="00AA54E0">
            <w:pPr>
              <w:pStyle w:val="AbsatzTab12Pt1-1"/>
            </w:pPr>
          </w:p>
        </w:tc>
      </w:tr>
    </w:tbl>
    <w:p w14:paraId="784F6376" w14:textId="77777777" w:rsidR="00AA54E0" w:rsidRDefault="00000000">
      <w:pPr>
        <w:pStyle w:val="Inhaltsverzeichnis12"/>
      </w:pPr>
      <w:bookmarkStart w:id="1" w:name="_Toc530490772"/>
      <w:bookmarkStart w:id="2" w:name="_Toc18316527"/>
      <w:r>
        <w:t>Änderungsverzeichnis</w:t>
      </w:r>
      <w:bookmarkEnd w:id="0"/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904"/>
        <w:gridCol w:w="3936"/>
        <w:gridCol w:w="2159"/>
      </w:tblGrid>
      <w:tr w:rsidR="00AA54E0" w14:paraId="17D687A6" w14:textId="77777777" w:rsidTr="00CC5689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A7A459" w14:textId="77777777" w:rsidR="00AA54E0" w:rsidRDefault="00000000">
            <w:pPr>
              <w:pStyle w:val="AbsatzTab12PtTitel"/>
            </w:pPr>
            <w:r>
              <w:t>Version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8B52F" w14:textId="77777777" w:rsidR="00AA54E0" w:rsidRDefault="00000000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BB785" w14:textId="77777777" w:rsidR="00AA54E0" w:rsidRDefault="00000000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2C5570" w14:textId="77777777" w:rsidR="00AA54E0" w:rsidRDefault="00000000">
            <w:pPr>
              <w:pStyle w:val="AbsatzTab12PtTitel"/>
            </w:pPr>
            <w:r>
              <w:t>Autor</w:t>
            </w:r>
          </w:p>
        </w:tc>
      </w:tr>
      <w:tr w:rsidR="00AA54E0" w14:paraId="32453CD7" w14:textId="77777777" w:rsidTr="00CC56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C9B" w14:textId="77777777" w:rsidR="00AA54E0" w:rsidRDefault="00000000">
            <w:pPr>
              <w:pStyle w:val="AbsatzTab11Pt1-1"/>
            </w:pPr>
            <w:r>
              <w:t>0.1</w:t>
            </w:r>
          </w:p>
        </w:tc>
        <w:sdt>
          <w:sdtPr>
            <w:alias w:val="Datum"/>
            <w:tag w:val="Datum"/>
            <w:id w:val="328025188"/>
            <w:placeholder>
              <w:docPart w:val="703C726EAB554F25983DD7FC25FE269F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9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363CDB" w14:textId="3BE6AEDB" w:rsidR="00AA54E0" w:rsidRDefault="00CC5689">
                <w:pPr>
                  <w:pStyle w:val="AbsatzTab11Pt1-1"/>
                </w:pPr>
                <w:r>
                  <w:t>23. Februar 2023</w:t>
                </w:r>
              </w:p>
            </w:tc>
          </w:sdtContent>
        </w:sdt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8063" w14:textId="60063BB2" w:rsidR="00AA54E0" w:rsidRDefault="00CC5689">
            <w:pPr>
              <w:pStyle w:val="AbsatzTab11Pt1-1"/>
            </w:pPr>
            <w:r>
              <w:t>Erstellung des Testprotokolls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4635" w14:textId="423F90F1" w:rsidR="00AA54E0" w:rsidRDefault="00CC5689">
            <w:pPr>
              <w:pStyle w:val="AbsatzTab11Pt1-1"/>
            </w:pPr>
            <w:r>
              <w:t>Bali</w:t>
            </w:r>
          </w:p>
        </w:tc>
      </w:tr>
      <w:tr w:rsidR="00AA54E0" w14:paraId="47A8818C" w14:textId="77777777" w:rsidTr="00CC56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D8ED" w14:textId="77777777" w:rsidR="00AA54E0" w:rsidRDefault="00AA54E0">
            <w:pPr>
              <w:pStyle w:val="AbsatzTab11Pt1-1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C741" w14:textId="77777777" w:rsidR="00AA54E0" w:rsidRDefault="00AA54E0">
            <w:pPr>
              <w:pStyle w:val="AbsatzTab11Pt1-1"/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35" w14:textId="77777777" w:rsidR="00AA54E0" w:rsidRDefault="00AA54E0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A3BE" w14:textId="77777777" w:rsidR="00AA54E0" w:rsidRDefault="00AA54E0">
            <w:pPr>
              <w:pStyle w:val="AbsatzTab11Pt1-1"/>
            </w:pPr>
          </w:p>
        </w:tc>
      </w:tr>
      <w:tr w:rsidR="00AA54E0" w14:paraId="6680DFFC" w14:textId="77777777" w:rsidTr="00CC56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350" w14:textId="77777777" w:rsidR="00AA54E0" w:rsidRDefault="00AA54E0">
            <w:pPr>
              <w:pStyle w:val="AbsatzTab11Pt1-1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0A87" w14:textId="77777777" w:rsidR="00AA54E0" w:rsidRDefault="00AA54E0">
            <w:pPr>
              <w:pStyle w:val="AbsatzTab11Pt1-1"/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CE68" w14:textId="77777777" w:rsidR="00AA54E0" w:rsidRDefault="00AA54E0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652A" w14:textId="77777777" w:rsidR="00AA54E0" w:rsidRDefault="00AA54E0">
            <w:pPr>
              <w:pStyle w:val="AbsatzTab11Pt1-1"/>
            </w:pPr>
          </w:p>
        </w:tc>
      </w:tr>
      <w:tr w:rsidR="00AA54E0" w14:paraId="75C2B0F2" w14:textId="77777777" w:rsidTr="00CC56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BDC1" w14:textId="77777777" w:rsidR="00AA54E0" w:rsidRDefault="00AA54E0">
            <w:pPr>
              <w:pStyle w:val="AbsatzTab11Pt1-1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94F2" w14:textId="77777777" w:rsidR="00AA54E0" w:rsidRDefault="00AA54E0">
            <w:pPr>
              <w:pStyle w:val="AbsatzTab11Pt1-1"/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B6E5" w14:textId="77777777" w:rsidR="00AA54E0" w:rsidRDefault="00AA54E0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44C3" w14:textId="77777777" w:rsidR="00AA54E0" w:rsidRDefault="00AA54E0">
            <w:pPr>
              <w:pStyle w:val="AbsatzTab11Pt1-1"/>
            </w:pPr>
          </w:p>
        </w:tc>
      </w:tr>
    </w:tbl>
    <w:p w14:paraId="490B3863" w14:textId="77777777" w:rsidR="00AA54E0" w:rsidRDefault="00000000">
      <w:pPr>
        <w:pStyle w:val="Caption"/>
      </w:pPr>
      <w:bookmarkStart w:id="3" w:name="_Toc448251712"/>
      <w:bookmarkStart w:id="4" w:name="_Toc533525023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CC5689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3"/>
      <w:bookmarkEnd w:id="4"/>
    </w:p>
    <w:p w14:paraId="4E7F0D33" w14:textId="77777777" w:rsidR="00AA54E0" w:rsidRDefault="00000000">
      <w:pPr>
        <w:pStyle w:val="Inhaltsverzeichnis12"/>
      </w:pPr>
      <w:bookmarkStart w:id="5" w:name="_Toc527977149"/>
      <w:bookmarkStart w:id="6" w:name="_Toc527983432"/>
      <w:bookmarkStart w:id="7" w:name="_Toc530490773"/>
      <w:bookmarkStart w:id="8" w:name="_Toc18316528"/>
      <w:r>
        <w:t>Beschreibung</w:t>
      </w:r>
      <w:bookmarkEnd w:id="5"/>
      <w:bookmarkEnd w:id="6"/>
      <w:bookmarkEnd w:id="7"/>
      <w:bookmarkEnd w:id="8"/>
    </w:p>
    <w:p w14:paraId="7B2A3231" w14:textId="77777777" w:rsidR="00AA54E0" w:rsidRDefault="00000000">
      <w:pPr>
        <w:pStyle w:val="Absatz"/>
      </w:pPr>
      <w:r>
        <w:t>Das Testprotokoll hält die Testergebnisse fest. Die Testergebnisse sind gemäss den im Testkonzept definierten Mängelklassen bewertet.</w:t>
      </w:r>
    </w:p>
    <w:p w14:paraId="1CD48BBF" w14:textId="77777777" w:rsidR="00AA54E0" w:rsidRDefault="00000000">
      <w:pPr>
        <w:pStyle w:val="Titel-berschrift"/>
      </w:pPr>
      <w:bookmarkStart w:id="9" w:name="_Toc18316529"/>
      <w:bookmarkStart w:id="10" w:name="_Toc448237589"/>
      <w:bookmarkStart w:id="11" w:name="_Toc527983433"/>
      <w:bookmarkStart w:id="12" w:name="_Toc530490774"/>
      <w:bookmarkStart w:id="13" w:name="_Toc493855174"/>
      <w:r>
        <w:lastRenderedPageBreak/>
        <w:t>Übersicht der Testfälle / Testdurchführungen</w:t>
      </w:r>
      <w:bookmarkEnd w:id="9"/>
    </w:p>
    <w:p w14:paraId="2101E14D" w14:textId="77777777" w:rsidR="00AA54E0" w:rsidRDefault="00000000">
      <w:pPr>
        <w:pStyle w:val="Absatz"/>
      </w:pPr>
      <w:r>
        <w:t>Hinweis auf das Testkonzept</w:t>
      </w:r>
    </w:p>
    <w:p w14:paraId="602D0250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AA54E0" w14:paraId="58F6BDB1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BEB1DF" w14:textId="77777777" w:rsidR="00AA54E0" w:rsidRDefault="00000000">
            <w:pPr>
              <w:pStyle w:val="AbsatzTab12PtTitel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BA86AF" w14:textId="77777777" w:rsidR="00AA54E0" w:rsidRDefault="00000000">
            <w:pPr>
              <w:pStyle w:val="AbsatzTab12PtTitel"/>
            </w:pPr>
            <w:r>
              <w:t>Bezeichnung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DDD24" w14:textId="77777777" w:rsidR="00AA54E0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96154" w14:textId="77777777" w:rsidR="00AA54E0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07B6A6" w14:textId="77777777" w:rsidR="00AA54E0" w:rsidRDefault="00000000">
            <w:pPr>
              <w:pStyle w:val="AbsatzTab12PtTitel"/>
            </w:pPr>
            <w:r>
              <w:t>FK*</w:t>
            </w:r>
          </w:p>
        </w:tc>
      </w:tr>
      <w:tr w:rsidR="00AA54E0" w14:paraId="7B283D6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22C5" w14:textId="77777777" w:rsidR="00AA54E0" w:rsidRDefault="00000000">
            <w:pPr>
              <w:pStyle w:val="AbsatzTab12Pt1-1Kur"/>
            </w:pPr>
            <w: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F85" w14:textId="29D2A611" w:rsidR="00AA54E0" w:rsidRDefault="00CC5689">
            <w:pPr>
              <w:pStyle w:val="AbsatzTab12Pt1-1Kur"/>
            </w:pPr>
            <w:r>
              <w:t>Test der Homepage</w:t>
            </w:r>
          </w:p>
        </w:tc>
        <w:sdt>
          <w:sdtPr>
            <w:alias w:val="Datum"/>
            <w:tag w:val="Datum"/>
            <w:id w:val="463554028"/>
            <w:placeholder>
              <w:docPart w:val="DC6A86C53D7C47EE94E649C0D1A7B139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4220C4BF" w14:textId="57C0B75E" w:rsidR="00AA54E0" w:rsidRDefault="00CC5689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8AEA5" w14:textId="1D405381" w:rsidR="00AA54E0" w:rsidRDefault="00CC5689">
            <w:pPr>
              <w:pStyle w:val="AbsatzTab12Pt1-1Kur"/>
            </w:pPr>
            <w:r>
              <w:t>Bali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C0F948" w14:textId="77777777" w:rsidR="00AA54E0" w:rsidRDefault="00AA54E0">
            <w:pPr>
              <w:pStyle w:val="AbsatzTab12Pt1-1Kur"/>
            </w:pPr>
          </w:p>
        </w:tc>
      </w:tr>
      <w:tr w:rsidR="00AA54E0" w14:paraId="6FF38E7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C188" w14:textId="77777777" w:rsidR="00AA54E0" w:rsidRDefault="00000000">
            <w:pPr>
              <w:pStyle w:val="AbsatzTab12Pt1-1Kur"/>
            </w:pPr>
            <w: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56E6" w14:textId="4FA48A67" w:rsidR="00AA54E0" w:rsidRDefault="00CC5689">
            <w:pPr>
              <w:pStyle w:val="AbsatzTab12Pt1-1Kur"/>
            </w:pPr>
            <w:r>
              <w:t>Test der Responsivität</w:t>
            </w:r>
          </w:p>
        </w:tc>
        <w:sdt>
          <w:sdtPr>
            <w:alias w:val="Datum"/>
            <w:tag w:val="Datum"/>
            <w:id w:val="-463581373"/>
            <w:placeholder>
              <w:docPart w:val="71ECA3EC547D4B10A2DBCF5C8D2EED61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50D37CE3" w14:textId="0FB7D249" w:rsidR="00AA54E0" w:rsidRDefault="00CC5689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C6AE74E" w14:textId="692E4711" w:rsidR="00AA54E0" w:rsidRDefault="00CC5689">
            <w:pPr>
              <w:pStyle w:val="AbsatzTab12Pt1-1Kur"/>
            </w:pPr>
            <w:r>
              <w:t>Bali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C38892F" w14:textId="77777777" w:rsidR="00AA54E0" w:rsidRDefault="00AA54E0">
            <w:pPr>
              <w:pStyle w:val="AbsatzTab12Pt1-1Kur"/>
            </w:pPr>
          </w:p>
        </w:tc>
      </w:tr>
      <w:tr w:rsidR="00AA54E0" w14:paraId="5EE057C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3703" w14:textId="77777777" w:rsidR="00AA54E0" w:rsidRDefault="00000000">
            <w:pPr>
              <w:pStyle w:val="AbsatzTab12Pt1-1Kur"/>
            </w:pPr>
            <w: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539E" w14:textId="78FD9FA5" w:rsidR="00AA54E0" w:rsidRDefault="00CC5689">
            <w:pPr>
              <w:pStyle w:val="AbsatzTab12Pt1-1Kur"/>
            </w:pPr>
            <w:r>
              <w:t xml:space="preserve">Test des </w:t>
            </w:r>
          </w:p>
        </w:tc>
        <w:sdt>
          <w:sdtPr>
            <w:alias w:val="Datum"/>
            <w:tag w:val="Datum"/>
            <w:id w:val="1093823001"/>
            <w:placeholder>
              <w:docPart w:val="4CDF64DD8A664C879B20F02E50DD1368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F71B309" w14:textId="5089B82B" w:rsidR="00AA54E0" w:rsidRDefault="00CC5689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7EE238E" w14:textId="44085979" w:rsidR="00AA54E0" w:rsidRDefault="00CC5689">
            <w:pPr>
              <w:pStyle w:val="AbsatzTab12Pt1-1Kur"/>
            </w:pPr>
            <w:r>
              <w:t>Bali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5D6DCC5" w14:textId="77777777" w:rsidR="00AA54E0" w:rsidRDefault="00AA54E0">
            <w:pPr>
              <w:pStyle w:val="AbsatzTab12Pt1-1Kur"/>
            </w:pPr>
          </w:p>
        </w:tc>
      </w:tr>
      <w:tr w:rsidR="00AA54E0" w14:paraId="0E66BEF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F11D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C97D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25FA617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A73867C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CFB43D9" w14:textId="77777777" w:rsidR="00AA54E0" w:rsidRDefault="00AA54E0">
            <w:pPr>
              <w:pStyle w:val="AbsatzTab12Pt1-1Kur"/>
            </w:pPr>
          </w:p>
        </w:tc>
      </w:tr>
      <w:tr w:rsidR="00AA54E0" w14:paraId="17DF993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C91F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775D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1D8011A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6AF25E1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84CDDA3" w14:textId="77777777" w:rsidR="00AA54E0" w:rsidRDefault="00AA54E0">
            <w:pPr>
              <w:pStyle w:val="AbsatzTab12Pt1-1Kur"/>
            </w:pPr>
          </w:p>
        </w:tc>
      </w:tr>
      <w:tr w:rsidR="00AA54E0" w14:paraId="3E72A66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AFA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7486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BFE34AF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2380F18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BA7C664" w14:textId="77777777" w:rsidR="00AA54E0" w:rsidRDefault="00AA54E0">
            <w:pPr>
              <w:pStyle w:val="AbsatzTab12Pt1-1Kur"/>
            </w:pPr>
          </w:p>
        </w:tc>
      </w:tr>
      <w:tr w:rsidR="00AA54E0" w14:paraId="5394232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4AA2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1B0B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DC547F1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465C550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F4F62F4" w14:textId="77777777" w:rsidR="00AA54E0" w:rsidRDefault="00AA54E0">
            <w:pPr>
              <w:pStyle w:val="AbsatzTab12Pt1-1Kur"/>
            </w:pPr>
          </w:p>
        </w:tc>
      </w:tr>
      <w:tr w:rsidR="00AA54E0" w14:paraId="1B9207D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5F75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DBB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5DE8D15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5D749C6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F362764" w14:textId="77777777" w:rsidR="00AA54E0" w:rsidRDefault="00AA54E0">
            <w:pPr>
              <w:pStyle w:val="AbsatzTab12Pt1-1Kur"/>
            </w:pPr>
          </w:p>
        </w:tc>
      </w:tr>
      <w:tr w:rsidR="00AA54E0" w14:paraId="2795E34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74C8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06E7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0E9BB7D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1CA6FA4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E29E07C" w14:textId="77777777" w:rsidR="00AA54E0" w:rsidRDefault="00AA54E0">
            <w:pPr>
              <w:pStyle w:val="AbsatzTab12Pt1-1Kur"/>
            </w:pPr>
          </w:p>
        </w:tc>
      </w:tr>
      <w:tr w:rsidR="00AA54E0" w14:paraId="1E34833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8909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F63B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E303F14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F0AFAA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B8FFEF3" w14:textId="77777777" w:rsidR="00AA54E0" w:rsidRDefault="00AA54E0">
            <w:pPr>
              <w:pStyle w:val="AbsatzTab12Pt1-1Kur"/>
            </w:pPr>
          </w:p>
        </w:tc>
      </w:tr>
      <w:tr w:rsidR="00AA54E0" w14:paraId="3D4DD6F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FE77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167D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8688B89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DBDBD3E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311CF62" w14:textId="77777777" w:rsidR="00AA54E0" w:rsidRDefault="00AA54E0">
            <w:pPr>
              <w:pStyle w:val="AbsatzTab12Pt1-1Kur"/>
            </w:pPr>
          </w:p>
        </w:tc>
      </w:tr>
      <w:tr w:rsidR="00AA54E0" w14:paraId="7A3F05F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9EF0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5BE5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09419A9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CA94E72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633548B" w14:textId="77777777" w:rsidR="00AA54E0" w:rsidRDefault="00AA54E0">
            <w:pPr>
              <w:pStyle w:val="AbsatzTab12Pt1-1Kur"/>
            </w:pPr>
          </w:p>
        </w:tc>
      </w:tr>
      <w:tr w:rsidR="00AA54E0" w14:paraId="10DB05D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2B79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147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D2AAEFB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987CA3E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9669E7E" w14:textId="77777777" w:rsidR="00AA54E0" w:rsidRDefault="00AA54E0">
            <w:pPr>
              <w:pStyle w:val="AbsatzTab12Pt1-1Kur"/>
            </w:pPr>
          </w:p>
        </w:tc>
      </w:tr>
      <w:tr w:rsidR="00AA54E0" w14:paraId="1007674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E5B0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64B5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865071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CC8CCFA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E6C6910" w14:textId="77777777" w:rsidR="00AA54E0" w:rsidRDefault="00AA54E0">
            <w:pPr>
              <w:pStyle w:val="AbsatzTab12Pt1-1Kur"/>
            </w:pPr>
          </w:p>
        </w:tc>
      </w:tr>
      <w:tr w:rsidR="00AA54E0" w14:paraId="70ECD1F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C7D1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592B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A08A1F6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83A1DF4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89BED56" w14:textId="77777777" w:rsidR="00AA54E0" w:rsidRDefault="00AA54E0">
            <w:pPr>
              <w:pStyle w:val="AbsatzTab12Pt1-1Kur"/>
            </w:pPr>
          </w:p>
        </w:tc>
      </w:tr>
      <w:tr w:rsidR="00AA54E0" w14:paraId="2AF98F2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9C6A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6473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FA76BA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2A9AD70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26F82CC" w14:textId="77777777" w:rsidR="00AA54E0" w:rsidRDefault="00AA54E0">
            <w:pPr>
              <w:pStyle w:val="AbsatzTab12Pt1-1Kur"/>
            </w:pPr>
          </w:p>
        </w:tc>
      </w:tr>
      <w:tr w:rsidR="00AA54E0" w14:paraId="67A75DE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5444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80E7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75D13B4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8C9CEE9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113977E" w14:textId="77777777" w:rsidR="00AA54E0" w:rsidRDefault="00AA54E0">
            <w:pPr>
              <w:pStyle w:val="AbsatzTab12Pt1-1Kur"/>
            </w:pPr>
          </w:p>
        </w:tc>
      </w:tr>
      <w:tr w:rsidR="00AA54E0" w14:paraId="52E5D01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D89C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A360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937764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657DED0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0BC734" w14:textId="77777777" w:rsidR="00AA54E0" w:rsidRDefault="00AA54E0">
            <w:pPr>
              <w:pStyle w:val="AbsatzTab12Pt1-1Kur"/>
            </w:pPr>
          </w:p>
        </w:tc>
      </w:tr>
      <w:tr w:rsidR="00AA54E0" w14:paraId="4301B75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A12E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47D6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349CCB0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13E3DA6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BCFEE9D" w14:textId="77777777" w:rsidR="00AA54E0" w:rsidRDefault="00AA54E0">
            <w:pPr>
              <w:pStyle w:val="AbsatzTab12Pt1-1Kur"/>
            </w:pPr>
          </w:p>
        </w:tc>
      </w:tr>
      <w:tr w:rsidR="00AA54E0" w14:paraId="6ED7032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F77E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7EC8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335889C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7C6AD39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BF05AC5" w14:textId="77777777" w:rsidR="00AA54E0" w:rsidRDefault="00AA54E0">
            <w:pPr>
              <w:pStyle w:val="AbsatzTab12Pt1-1Kur"/>
            </w:pPr>
          </w:p>
        </w:tc>
      </w:tr>
      <w:tr w:rsidR="00AA54E0" w14:paraId="4E999E0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D06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684E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C0E4C1B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8A847E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09CA0F" w14:textId="77777777" w:rsidR="00AA54E0" w:rsidRDefault="00AA54E0">
            <w:pPr>
              <w:pStyle w:val="AbsatzTab12Pt1-1Kur"/>
            </w:pPr>
          </w:p>
        </w:tc>
      </w:tr>
      <w:tr w:rsidR="00AA54E0" w14:paraId="77095D7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5B9F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C91E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143C2B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1552746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AD06041" w14:textId="77777777" w:rsidR="00AA54E0" w:rsidRDefault="00AA54E0">
            <w:pPr>
              <w:pStyle w:val="AbsatzTab12Pt1-1Kur"/>
            </w:pPr>
          </w:p>
        </w:tc>
      </w:tr>
      <w:tr w:rsidR="00AA54E0" w14:paraId="2D95343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FBB0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72F8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ADD5A60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8E0FD41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A605B24" w14:textId="77777777" w:rsidR="00AA54E0" w:rsidRDefault="00AA54E0">
            <w:pPr>
              <w:pStyle w:val="AbsatzTab12Pt1-1Kur"/>
            </w:pPr>
          </w:p>
        </w:tc>
      </w:tr>
      <w:tr w:rsidR="00AA54E0" w14:paraId="45001F3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0E67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58E3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068E3A4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2F1E8FD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58406A7" w14:textId="77777777" w:rsidR="00AA54E0" w:rsidRDefault="00AA54E0">
            <w:pPr>
              <w:pStyle w:val="AbsatzTab12Pt1-1Kur"/>
            </w:pPr>
          </w:p>
        </w:tc>
      </w:tr>
      <w:tr w:rsidR="00AA54E0" w14:paraId="3B81DF4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660F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88F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722F15C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2921032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884035D" w14:textId="77777777" w:rsidR="00AA54E0" w:rsidRDefault="00AA54E0">
            <w:pPr>
              <w:pStyle w:val="AbsatzTab12Pt1-1Kur"/>
            </w:pPr>
          </w:p>
        </w:tc>
      </w:tr>
      <w:tr w:rsidR="00AA54E0" w14:paraId="0366864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8522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0C3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26F783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7F22964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02AC224" w14:textId="77777777" w:rsidR="00AA54E0" w:rsidRDefault="00AA54E0">
            <w:pPr>
              <w:pStyle w:val="AbsatzTab12Pt1-1Kur"/>
            </w:pPr>
          </w:p>
        </w:tc>
      </w:tr>
      <w:tr w:rsidR="00AA54E0" w14:paraId="4992C84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B879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ACAC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1FB044F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5E12745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9AC7F0C" w14:textId="77777777" w:rsidR="00AA54E0" w:rsidRDefault="00AA54E0">
            <w:pPr>
              <w:pStyle w:val="AbsatzTab12Pt1-1Kur"/>
            </w:pPr>
          </w:p>
        </w:tc>
      </w:tr>
      <w:tr w:rsidR="00AA54E0" w14:paraId="695F363A" w14:textId="77777777">
        <w:tc>
          <w:tcPr>
            <w:tcW w:w="9214" w:type="dxa"/>
            <w:gridSpan w:val="5"/>
            <w:shd w:val="clear" w:color="auto" w:fill="F0F0F0"/>
          </w:tcPr>
          <w:p w14:paraId="1F1AFCC1" w14:textId="77777777" w:rsidR="00AA54E0" w:rsidRDefault="00000000">
            <w:pPr>
              <w:pStyle w:val="AbsatzTab10Pt1-1KurFett"/>
            </w:pPr>
            <w:r>
              <w:t>Legende: FK = Mängelklasse (Testergebnis)</w:t>
            </w:r>
          </w:p>
        </w:tc>
      </w:tr>
    </w:tbl>
    <w:p w14:paraId="7873FDE7" w14:textId="77777777" w:rsidR="00AA54E0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4" w:name="_Toc18316530"/>
      <w:bookmarkEnd w:id="10"/>
      <w:bookmarkEnd w:id="11"/>
      <w:bookmarkEnd w:id="12"/>
      <w:bookmarkEnd w:id="13"/>
      <w:r>
        <w:lastRenderedPageBreak/>
        <w:t>Testfall</w:t>
      </w:r>
      <w:bookmarkEnd w:id="14"/>
    </w:p>
    <w:p w14:paraId="14E08A58" w14:textId="77777777" w:rsidR="00AA54E0" w:rsidRDefault="00000000">
      <w:pPr>
        <w:pStyle w:val="Text-Titel"/>
      </w:pPr>
      <w:bookmarkStart w:id="15" w:name="_Toc533523592"/>
      <w:r>
        <w:t>Testfallbeschreibung</w:t>
      </w:r>
      <w:bookmarkEnd w:id="15"/>
    </w:p>
    <w:p w14:paraId="05281C87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A54E0" w14:paraId="00F79C4B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B1040" w14:textId="77777777" w:rsidR="00AA54E0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63B4" w14:textId="77777777" w:rsidR="00AA54E0" w:rsidRDefault="00000000">
            <w:pPr>
              <w:pStyle w:val="AbsatzTab12Pt1-1Kur"/>
            </w:pPr>
            <w: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CE55C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721CD69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3A09F" w14:textId="77777777" w:rsidR="00AA54E0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BBA6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48E2500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293C3" w14:textId="77777777" w:rsidR="00AA54E0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F5F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5AA1B6A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25FC55" w14:textId="77777777" w:rsidR="00AA54E0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B27" w14:textId="77777777" w:rsidR="00AA54E0" w:rsidRDefault="00000000">
            <w:pPr>
              <w:pStyle w:val="AbsatzTab12Pt1-1Kur"/>
            </w:pPr>
            <w:r>
              <w:t>gemäss Testkonzept</w:t>
            </w:r>
          </w:p>
          <w:p w14:paraId="40746B94" w14:textId="77777777" w:rsidR="00AA54E0" w:rsidRDefault="00AA54E0">
            <w:pPr>
              <w:pStyle w:val="AbsatzTab12Pt1-1Kur"/>
            </w:pPr>
          </w:p>
          <w:p w14:paraId="4D4FE063" w14:textId="77777777" w:rsidR="00AA54E0" w:rsidRDefault="00AA54E0">
            <w:pPr>
              <w:pStyle w:val="AbsatzTab12Pt1-1Kur"/>
            </w:pPr>
          </w:p>
          <w:p w14:paraId="0C6004B8" w14:textId="77777777" w:rsidR="00AA54E0" w:rsidRDefault="00AA54E0">
            <w:pPr>
              <w:pStyle w:val="AbsatzTab12Pt1-1Kur"/>
            </w:pPr>
          </w:p>
        </w:tc>
      </w:tr>
      <w:tr w:rsidR="00AA54E0" w14:paraId="3CE0954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8D3CD" w14:textId="77777777" w:rsidR="00AA54E0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1C9D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</w:tbl>
    <w:p w14:paraId="0ECB3091" w14:textId="77777777" w:rsidR="00AA54E0" w:rsidRDefault="00000000">
      <w:pPr>
        <w:pStyle w:val="Text-Titel"/>
      </w:pPr>
      <w:bookmarkStart w:id="16" w:name="_Toc493855175"/>
      <w:r>
        <w:t>Testdurchführung und Testergebnis</w:t>
      </w:r>
      <w:bookmarkEnd w:id="16"/>
      <w:r>
        <w:t xml:space="preserve"> (Mängelklasse)</w:t>
      </w:r>
    </w:p>
    <w:p w14:paraId="2412DC81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A54E0" w14:paraId="6DB025E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A212B0" w14:textId="77777777" w:rsidR="00AA54E0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AAE7" w14:textId="77777777" w:rsidR="00AA54E0" w:rsidRDefault="00AA54E0">
            <w:pPr>
              <w:pStyle w:val="AbsatzTab12Pt1-1Kur"/>
            </w:pPr>
          </w:p>
        </w:tc>
      </w:tr>
      <w:tr w:rsidR="00AA54E0" w14:paraId="2F15E317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AAF26D" w14:textId="77777777" w:rsidR="00AA54E0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2FB77" w14:textId="77777777" w:rsidR="00AA54E0" w:rsidRDefault="00AA54E0">
            <w:pPr>
              <w:pStyle w:val="AbsatzTab12Pt1-1Kur"/>
            </w:pPr>
          </w:p>
        </w:tc>
      </w:tr>
      <w:tr w:rsidR="00AA54E0" w14:paraId="14E79F8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B5C18B" w14:textId="77777777" w:rsidR="00AA54E0" w:rsidRDefault="00000000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E9AE" w14:textId="77777777" w:rsidR="00AA54E0" w:rsidRDefault="00AA54E0">
            <w:pPr>
              <w:pStyle w:val="AbsatzTab12Pt1-1Kur"/>
            </w:pPr>
          </w:p>
        </w:tc>
      </w:tr>
      <w:tr w:rsidR="00AA54E0" w14:paraId="772CA25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E0371E" w14:textId="77777777" w:rsidR="00AA54E0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4666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2475D73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D34BC" w14:textId="77777777" w:rsidR="00AA54E0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C246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750B7A69" w14:textId="77777777">
        <w:tc>
          <w:tcPr>
            <w:tcW w:w="9214" w:type="dxa"/>
            <w:gridSpan w:val="2"/>
            <w:shd w:val="clear" w:color="auto" w:fill="F0F0F0"/>
          </w:tcPr>
          <w:p w14:paraId="57CD2B85" w14:textId="77777777" w:rsidR="00AA54E0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5463F9F7" w14:textId="77777777" w:rsidR="00AA54E0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7" w:name="_Toc18316531"/>
      <w:r>
        <w:lastRenderedPageBreak/>
        <w:t>Testfall</w:t>
      </w:r>
      <w:bookmarkEnd w:id="17"/>
    </w:p>
    <w:p w14:paraId="1A796142" w14:textId="77777777" w:rsidR="00AA54E0" w:rsidRDefault="00000000">
      <w:pPr>
        <w:pStyle w:val="Text-Titel"/>
      </w:pPr>
      <w:r>
        <w:t>Testfallbeschreibung</w:t>
      </w:r>
    </w:p>
    <w:p w14:paraId="3D94E35D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A54E0" w14:paraId="17D7D7D5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E33E14" w14:textId="77777777" w:rsidR="00AA54E0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15032" w14:textId="77777777" w:rsidR="00AA54E0" w:rsidRDefault="00000000">
            <w:pPr>
              <w:pStyle w:val="AbsatzTab12Pt1-1Kur"/>
            </w:pPr>
            <w: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5A37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5871A66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FD6ED" w14:textId="77777777" w:rsidR="00AA54E0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260E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7EEF407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09838E" w14:textId="77777777" w:rsidR="00AA54E0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92A9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19D5577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885A90" w14:textId="77777777" w:rsidR="00AA54E0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179B" w14:textId="77777777" w:rsidR="00AA54E0" w:rsidRDefault="00000000">
            <w:pPr>
              <w:pStyle w:val="AbsatzTab12Pt1-1Kur"/>
            </w:pPr>
            <w:r>
              <w:t>gemäss Testkonzept</w:t>
            </w:r>
          </w:p>
          <w:p w14:paraId="20219896" w14:textId="77777777" w:rsidR="00AA54E0" w:rsidRDefault="00AA54E0">
            <w:pPr>
              <w:pStyle w:val="AbsatzTab12Pt1-1Kur"/>
            </w:pPr>
          </w:p>
          <w:p w14:paraId="43E76EF6" w14:textId="77777777" w:rsidR="00AA54E0" w:rsidRDefault="00AA54E0">
            <w:pPr>
              <w:pStyle w:val="AbsatzTab12Pt1-1Kur"/>
            </w:pPr>
          </w:p>
          <w:p w14:paraId="20989D40" w14:textId="77777777" w:rsidR="00AA54E0" w:rsidRDefault="00AA54E0">
            <w:pPr>
              <w:pStyle w:val="AbsatzTab12Pt1-1Kur"/>
            </w:pPr>
          </w:p>
        </w:tc>
      </w:tr>
      <w:tr w:rsidR="00AA54E0" w14:paraId="5FF6D85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8991C7" w14:textId="77777777" w:rsidR="00AA54E0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4A72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</w:tbl>
    <w:p w14:paraId="1BD79000" w14:textId="77777777" w:rsidR="00AA54E0" w:rsidRDefault="00000000">
      <w:pPr>
        <w:pStyle w:val="Text-Titel"/>
      </w:pPr>
      <w:r>
        <w:t>Testdurchführung und Testergebnis (Mängelklasse)</w:t>
      </w:r>
    </w:p>
    <w:p w14:paraId="37BC2186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A54E0" w14:paraId="0FA83E4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5EDD22" w14:textId="77777777" w:rsidR="00AA54E0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37D2" w14:textId="77777777" w:rsidR="00AA54E0" w:rsidRDefault="00AA54E0">
            <w:pPr>
              <w:pStyle w:val="AbsatzTab12Pt1-1Kur"/>
            </w:pPr>
          </w:p>
        </w:tc>
      </w:tr>
      <w:tr w:rsidR="00AA54E0" w14:paraId="31E57D1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A9644" w14:textId="77777777" w:rsidR="00AA54E0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3926F" w14:textId="77777777" w:rsidR="00AA54E0" w:rsidRDefault="00AA54E0">
            <w:pPr>
              <w:pStyle w:val="AbsatzTab12Pt1-1Kur"/>
            </w:pPr>
          </w:p>
        </w:tc>
      </w:tr>
      <w:tr w:rsidR="00AA54E0" w14:paraId="1E05C1E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FCFA94" w14:textId="77777777" w:rsidR="00AA54E0" w:rsidRDefault="0000000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D915" w14:textId="77777777" w:rsidR="00AA54E0" w:rsidRDefault="00AA54E0">
            <w:pPr>
              <w:pStyle w:val="AbsatzTab12Pt1-1Kur"/>
            </w:pPr>
          </w:p>
        </w:tc>
      </w:tr>
      <w:tr w:rsidR="00AA54E0" w14:paraId="07426FA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EBF156" w14:textId="77777777" w:rsidR="00AA54E0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6235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1D4421A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C26929" w14:textId="77777777" w:rsidR="00AA54E0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F74D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06B40609" w14:textId="77777777">
        <w:tc>
          <w:tcPr>
            <w:tcW w:w="9214" w:type="dxa"/>
            <w:gridSpan w:val="2"/>
            <w:shd w:val="clear" w:color="auto" w:fill="F0F0F0"/>
          </w:tcPr>
          <w:p w14:paraId="59CC1E52" w14:textId="77777777" w:rsidR="00AA54E0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43583D5E" w14:textId="77777777" w:rsidR="00AA54E0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8" w:name="_Toc18316532"/>
      <w:r>
        <w:lastRenderedPageBreak/>
        <w:t>Testfall</w:t>
      </w:r>
      <w:bookmarkEnd w:id="18"/>
    </w:p>
    <w:p w14:paraId="2B371E89" w14:textId="77777777" w:rsidR="00AA54E0" w:rsidRDefault="00000000">
      <w:pPr>
        <w:pStyle w:val="Text-Titel"/>
      </w:pPr>
      <w:r>
        <w:t>Testfallbeschreibung</w:t>
      </w:r>
    </w:p>
    <w:p w14:paraId="7C9B2A02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A54E0" w14:paraId="6A83A431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7906D" w14:textId="77777777" w:rsidR="00AA54E0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C8FA0" w14:textId="77777777" w:rsidR="00AA54E0" w:rsidRDefault="00000000">
            <w:pPr>
              <w:pStyle w:val="AbsatzTab12Pt1-1Kur"/>
            </w:pPr>
            <w: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EA16D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3EFCA37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EE496" w14:textId="77777777" w:rsidR="00AA54E0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20D7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020F4E3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89B8B" w14:textId="77777777" w:rsidR="00AA54E0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18FC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61DDEE5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7950E" w14:textId="77777777" w:rsidR="00AA54E0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F91B" w14:textId="77777777" w:rsidR="00AA54E0" w:rsidRDefault="00000000">
            <w:pPr>
              <w:pStyle w:val="AbsatzTab12Pt1-1Kur"/>
            </w:pPr>
            <w:r>
              <w:t>gemäss Testkonzept</w:t>
            </w:r>
          </w:p>
          <w:p w14:paraId="232A4213" w14:textId="77777777" w:rsidR="00AA54E0" w:rsidRDefault="00AA54E0">
            <w:pPr>
              <w:pStyle w:val="AbsatzTab12Pt1-1Kur"/>
            </w:pPr>
          </w:p>
          <w:p w14:paraId="27358E66" w14:textId="77777777" w:rsidR="00AA54E0" w:rsidRDefault="00AA54E0">
            <w:pPr>
              <w:pStyle w:val="AbsatzTab12Pt1-1Kur"/>
            </w:pPr>
          </w:p>
          <w:p w14:paraId="4CA49B12" w14:textId="77777777" w:rsidR="00AA54E0" w:rsidRDefault="00AA54E0">
            <w:pPr>
              <w:pStyle w:val="AbsatzTab12Pt1-1Kur"/>
            </w:pPr>
          </w:p>
        </w:tc>
      </w:tr>
      <w:tr w:rsidR="00AA54E0" w14:paraId="32448FC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0D2931" w14:textId="77777777" w:rsidR="00AA54E0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0F60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</w:tbl>
    <w:p w14:paraId="0B4D4840" w14:textId="77777777" w:rsidR="00AA54E0" w:rsidRDefault="00000000">
      <w:pPr>
        <w:pStyle w:val="Text-Titel"/>
      </w:pPr>
      <w:r>
        <w:t>Testdurchführung und Testergebnis (Mängelklasse)</w:t>
      </w:r>
    </w:p>
    <w:p w14:paraId="2ED96923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A54E0" w14:paraId="4333AF4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A32BCB" w14:textId="77777777" w:rsidR="00AA54E0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00E9" w14:textId="77777777" w:rsidR="00AA54E0" w:rsidRDefault="00AA54E0">
            <w:pPr>
              <w:pStyle w:val="AbsatzTab12Pt1-1Kur"/>
            </w:pPr>
          </w:p>
        </w:tc>
      </w:tr>
      <w:tr w:rsidR="00AA54E0" w14:paraId="348848A4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81F52" w14:textId="77777777" w:rsidR="00AA54E0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64F2C" w14:textId="77777777" w:rsidR="00AA54E0" w:rsidRDefault="00AA54E0">
            <w:pPr>
              <w:pStyle w:val="AbsatzTab12Pt1-1Kur"/>
            </w:pPr>
          </w:p>
        </w:tc>
      </w:tr>
      <w:tr w:rsidR="00AA54E0" w14:paraId="0E47F68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78694" w14:textId="77777777" w:rsidR="00AA54E0" w:rsidRDefault="0000000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D527" w14:textId="77777777" w:rsidR="00AA54E0" w:rsidRDefault="00AA54E0">
            <w:pPr>
              <w:pStyle w:val="AbsatzTab12Pt1-1Kur"/>
            </w:pPr>
          </w:p>
        </w:tc>
      </w:tr>
      <w:tr w:rsidR="00AA54E0" w14:paraId="49CE1DA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C9B68A" w14:textId="77777777" w:rsidR="00AA54E0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C4FE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68D798F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54D0FD" w14:textId="77777777" w:rsidR="00AA54E0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1F4C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350E08B6" w14:textId="77777777">
        <w:tc>
          <w:tcPr>
            <w:tcW w:w="9214" w:type="dxa"/>
            <w:gridSpan w:val="2"/>
            <w:shd w:val="clear" w:color="auto" w:fill="F0F0F0"/>
          </w:tcPr>
          <w:p w14:paraId="32139A2A" w14:textId="77777777" w:rsidR="00AA54E0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76710495" w14:textId="77777777" w:rsidR="00AA54E0" w:rsidRDefault="00AA54E0">
      <w:pPr>
        <w:pStyle w:val="Absatz0Pt"/>
        <w:pageBreakBefore/>
      </w:pPr>
    </w:p>
    <w:p w14:paraId="68C9B97E" w14:textId="77777777" w:rsidR="00AA54E0" w:rsidRDefault="00000000">
      <w:pPr>
        <w:pStyle w:val="Inhaltsverzeichnis"/>
      </w:pPr>
      <w:bookmarkStart w:id="19" w:name="_Toc530490790"/>
      <w:bookmarkStart w:id="20" w:name="_Toc18316533"/>
      <w:r>
        <w:t>Inhaltsverzeichnis</w:t>
      </w:r>
      <w:bookmarkEnd w:id="19"/>
      <w:bookmarkEnd w:id="20"/>
    </w:p>
    <w:bookmarkStart w:id="21" w:name="_Toc467678976"/>
    <w:bookmarkStart w:id="22" w:name="_Toc451800035"/>
    <w:bookmarkStart w:id="23" w:name="_Toc467846253"/>
    <w:bookmarkStart w:id="24" w:name="_Toc527983449"/>
    <w:bookmarkStart w:id="25" w:name="_Toc530490791"/>
    <w:p w14:paraId="1DDE103C" w14:textId="77777777" w:rsidR="00AA54E0" w:rsidRDefault="00000000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fldChar w:fldCharType="separate"/>
      </w:r>
      <w:r>
        <w:t>Änderungsverzeichnis</w:t>
      </w:r>
      <w:r>
        <w:tab/>
      </w:r>
      <w:r>
        <w:fldChar w:fldCharType="begin"/>
      </w:r>
      <w:r>
        <w:instrText xml:space="preserve"> PAGEREF _Toc18316527 \h </w:instrText>
      </w:r>
      <w:r>
        <w:fldChar w:fldCharType="separate"/>
      </w:r>
      <w:r>
        <w:t>1</w:t>
      </w:r>
      <w:r>
        <w:fldChar w:fldCharType="end"/>
      </w:r>
    </w:p>
    <w:p w14:paraId="6B219221" w14:textId="77777777" w:rsidR="00AA54E0" w:rsidRDefault="00000000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Beschreibung</w:t>
      </w:r>
      <w:r>
        <w:tab/>
      </w:r>
      <w:r>
        <w:fldChar w:fldCharType="begin"/>
      </w:r>
      <w:r>
        <w:instrText xml:space="preserve"> PAGEREF _Toc18316528 \h </w:instrText>
      </w:r>
      <w:r>
        <w:fldChar w:fldCharType="separate"/>
      </w:r>
      <w:r>
        <w:t>1</w:t>
      </w:r>
      <w:r>
        <w:fldChar w:fldCharType="end"/>
      </w:r>
    </w:p>
    <w:p w14:paraId="01EFEF02" w14:textId="77777777" w:rsidR="00AA54E0" w:rsidRDefault="00000000">
      <w:pPr>
        <w:pStyle w:val="TOC9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Übersicht der Testfälle / Testdurchführungen</w:t>
      </w:r>
      <w:r>
        <w:tab/>
      </w:r>
      <w:r>
        <w:fldChar w:fldCharType="begin"/>
      </w:r>
      <w:r>
        <w:instrText xml:space="preserve"> PAGEREF _Toc18316529 \h </w:instrText>
      </w:r>
      <w:r>
        <w:fldChar w:fldCharType="separate"/>
      </w:r>
      <w:r>
        <w:t>2</w:t>
      </w:r>
      <w:r>
        <w:fldChar w:fldCharType="end"/>
      </w:r>
    </w:p>
    <w:p w14:paraId="6CB0CC4E" w14:textId="77777777" w:rsidR="00AA54E0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_Toc18316530 \h </w:instrText>
      </w:r>
      <w:r>
        <w:fldChar w:fldCharType="separate"/>
      </w:r>
      <w:r>
        <w:t>3</w:t>
      </w:r>
      <w:r>
        <w:fldChar w:fldCharType="end"/>
      </w:r>
    </w:p>
    <w:p w14:paraId="559ACF76" w14:textId="77777777" w:rsidR="00AA54E0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_Toc18316531 \h </w:instrText>
      </w:r>
      <w:r>
        <w:fldChar w:fldCharType="separate"/>
      </w:r>
      <w:r>
        <w:t>4</w:t>
      </w:r>
      <w:r>
        <w:fldChar w:fldCharType="end"/>
      </w:r>
    </w:p>
    <w:p w14:paraId="2F15CDD7" w14:textId="77777777" w:rsidR="00AA54E0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_Toc18316532 \h </w:instrText>
      </w:r>
      <w:r>
        <w:fldChar w:fldCharType="separate"/>
      </w:r>
      <w:r>
        <w:t>5</w:t>
      </w:r>
      <w:r>
        <w:fldChar w:fldCharType="end"/>
      </w:r>
    </w:p>
    <w:p w14:paraId="72868120" w14:textId="77777777" w:rsidR="00AA54E0" w:rsidRDefault="00000000">
      <w:pPr>
        <w:pStyle w:val="TOC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Inhaltsverzeichnis</w:t>
      </w:r>
      <w:r>
        <w:tab/>
      </w:r>
      <w:r>
        <w:fldChar w:fldCharType="begin"/>
      </w:r>
      <w:r>
        <w:instrText xml:space="preserve"> PAGEREF _Toc18316533 \h </w:instrText>
      </w:r>
      <w:r>
        <w:fldChar w:fldCharType="separate"/>
      </w:r>
      <w:r>
        <w:t>6</w:t>
      </w:r>
      <w:r>
        <w:fldChar w:fldCharType="end"/>
      </w:r>
    </w:p>
    <w:p w14:paraId="2D14A887" w14:textId="77777777" w:rsidR="00AA54E0" w:rsidRDefault="00000000">
      <w:pPr>
        <w:pStyle w:val="Absatz0Pt"/>
      </w:pPr>
      <w:r>
        <w:rPr>
          <w:noProof/>
        </w:rPr>
        <w:fldChar w:fldCharType="end"/>
      </w:r>
    </w:p>
    <w:bookmarkEnd w:id="21"/>
    <w:bookmarkEnd w:id="22"/>
    <w:bookmarkEnd w:id="23"/>
    <w:bookmarkEnd w:id="24"/>
    <w:bookmarkEnd w:id="25"/>
    <w:p w14:paraId="0C921F48" w14:textId="77777777" w:rsidR="00AA54E0" w:rsidRDefault="00AA54E0">
      <w:pPr>
        <w:pStyle w:val="Absatz"/>
      </w:pPr>
    </w:p>
    <w:sectPr w:rsidR="00AA5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EB71" w14:textId="77777777" w:rsidR="00A8323A" w:rsidRDefault="00A8323A">
      <w:pPr>
        <w:spacing w:after="0" w:line="240" w:lineRule="auto"/>
      </w:pPr>
      <w:r>
        <w:separator/>
      </w:r>
    </w:p>
    <w:p w14:paraId="39BF1E00" w14:textId="77777777" w:rsidR="00A8323A" w:rsidRDefault="00A8323A"/>
    <w:p w14:paraId="73EEB891" w14:textId="77777777" w:rsidR="00A8323A" w:rsidRDefault="00A8323A"/>
  </w:endnote>
  <w:endnote w:type="continuationSeparator" w:id="0">
    <w:p w14:paraId="2BA5C85D" w14:textId="77777777" w:rsidR="00A8323A" w:rsidRDefault="00A8323A">
      <w:pPr>
        <w:spacing w:after="0" w:line="240" w:lineRule="auto"/>
      </w:pPr>
      <w:r>
        <w:continuationSeparator/>
      </w:r>
    </w:p>
    <w:p w14:paraId="12046F01" w14:textId="77777777" w:rsidR="00A8323A" w:rsidRDefault="00A8323A"/>
    <w:p w14:paraId="4F233D53" w14:textId="77777777" w:rsidR="00A8323A" w:rsidRDefault="00A83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AA54E0" w14:paraId="0A80848E" w14:textId="77777777">
      <w:trPr>
        <w:cantSplit/>
      </w:trPr>
      <w:tc>
        <w:tcPr>
          <w:tcW w:w="9469" w:type="dxa"/>
        </w:tcPr>
        <w:p w14:paraId="2D394E60" w14:textId="77777777" w:rsidR="00AA54E0" w:rsidRDefault="00AA54E0">
          <w:pPr>
            <w:pStyle w:val="Referenz"/>
          </w:pPr>
        </w:p>
      </w:tc>
    </w:tr>
    <w:tr w:rsidR="00AA54E0" w14:paraId="20A5AC39" w14:textId="77777777">
      <w:trPr>
        <w:cantSplit/>
      </w:trPr>
      <w:tc>
        <w:tcPr>
          <w:tcW w:w="9469" w:type="dxa"/>
        </w:tcPr>
        <w:p w14:paraId="7F6A0097" w14:textId="77777777" w:rsidR="00AA54E0" w:rsidRDefault="00000000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AA54E0" w14:paraId="63F4B65C" w14:textId="77777777">
      <w:trPr>
        <w:cantSplit/>
        <w:trHeight w:hRule="exact" w:val="363"/>
      </w:trPr>
      <w:tc>
        <w:tcPr>
          <w:tcW w:w="9469" w:type="dxa"/>
        </w:tcPr>
        <w:p w14:paraId="0ECCDADB" w14:textId="77777777" w:rsidR="00AA54E0" w:rsidRDefault="00AA54E0">
          <w:pPr>
            <w:pStyle w:val="Referenz"/>
          </w:pPr>
        </w:p>
      </w:tc>
    </w:tr>
    <w:tr w:rsidR="00AA54E0" w14:paraId="58572EEC" w14:textId="77777777">
      <w:trPr>
        <w:cantSplit/>
      </w:trPr>
      <w:tc>
        <w:tcPr>
          <w:tcW w:w="9469" w:type="dxa"/>
        </w:tcPr>
        <w:p w14:paraId="3E04C71B" w14:textId="77777777" w:rsidR="00AA54E0" w:rsidRDefault="00000000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CC5689">
            <w:rPr>
              <w:noProof/>
              <w:color w:val="000000"/>
              <w:sz w:val="18"/>
              <w:szCs w:val="18"/>
            </w:rPr>
            <w:t>document1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3B004F4" w14:textId="77777777" w:rsidR="00AA54E0" w:rsidRDefault="00AA54E0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AA54E0" w14:paraId="336276BC" w14:textId="77777777">
      <w:trPr>
        <w:cantSplit/>
      </w:trPr>
      <w:tc>
        <w:tcPr>
          <w:tcW w:w="9469" w:type="dxa"/>
        </w:tcPr>
        <w:p w14:paraId="42D9AA2E" w14:textId="77777777" w:rsidR="00AA54E0" w:rsidRDefault="00AA54E0">
          <w:pPr>
            <w:pStyle w:val="Referenz"/>
          </w:pPr>
        </w:p>
      </w:tc>
    </w:tr>
    <w:tr w:rsidR="00AA54E0" w14:paraId="233E64E8" w14:textId="77777777">
      <w:trPr>
        <w:cantSplit/>
      </w:trPr>
      <w:tc>
        <w:tcPr>
          <w:tcW w:w="9469" w:type="dxa"/>
        </w:tcPr>
        <w:p w14:paraId="6371E3D6" w14:textId="77777777" w:rsidR="00AA54E0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AA54E0" w14:paraId="6149C779" w14:textId="77777777">
      <w:trPr>
        <w:cantSplit/>
        <w:trHeight w:hRule="exact" w:val="363"/>
      </w:trPr>
      <w:tc>
        <w:tcPr>
          <w:tcW w:w="9469" w:type="dxa"/>
        </w:tcPr>
        <w:p w14:paraId="2BB1DBCB" w14:textId="77777777" w:rsidR="00AA54E0" w:rsidRDefault="00AA54E0">
          <w:pPr>
            <w:pStyle w:val="Referenz"/>
          </w:pPr>
        </w:p>
      </w:tc>
    </w:tr>
    <w:tr w:rsidR="00AA54E0" w14:paraId="6286D1C8" w14:textId="77777777">
      <w:trPr>
        <w:cantSplit/>
      </w:trPr>
      <w:tc>
        <w:tcPr>
          <w:tcW w:w="9469" w:type="dxa"/>
        </w:tcPr>
        <w:p w14:paraId="667646CB" w14:textId="77777777" w:rsidR="00AA54E0" w:rsidRDefault="00000000">
          <w:pPr>
            <w:pStyle w:val="Footer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 w:rsidR="00CC5689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</w:tr>
  </w:tbl>
  <w:p w14:paraId="692ABF0B" w14:textId="77777777" w:rsidR="00AA54E0" w:rsidRDefault="00AA54E0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AA54E0" w14:paraId="32AB100D" w14:textId="77777777">
      <w:trPr>
        <w:cantSplit/>
        <w:trHeight w:hRule="exact" w:val="565"/>
      </w:trPr>
      <w:tc>
        <w:tcPr>
          <w:tcW w:w="4253" w:type="dxa"/>
        </w:tcPr>
        <w:p w14:paraId="39E32A26" w14:textId="77777777" w:rsidR="00AA54E0" w:rsidRDefault="00AA54E0">
          <w:pPr>
            <w:pStyle w:val="Referenz"/>
          </w:pPr>
        </w:p>
      </w:tc>
      <w:tc>
        <w:tcPr>
          <w:tcW w:w="5103" w:type="dxa"/>
        </w:tcPr>
        <w:p w14:paraId="5AD4D98E" w14:textId="77777777" w:rsidR="00AA54E0" w:rsidRDefault="00000000">
          <w:pPr>
            <w:pStyle w:val="Referenz"/>
          </w:pPr>
          <w:r>
            <w:rPr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02FB8A7E" wp14:editId="06FCBCA6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3" name="Grafik 3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A54E0" w14:paraId="03D35914" w14:textId="77777777">
      <w:trPr>
        <w:cantSplit/>
        <w:trHeight w:val="482"/>
      </w:trPr>
      <w:tc>
        <w:tcPr>
          <w:tcW w:w="4253" w:type="dxa"/>
        </w:tcPr>
        <w:p w14:paraId="6793990A" w14:textId="77777777" w:rsidR="00AA54E0" w:rsidRDefault="00AA54E0">
          <w:pPr>
            <w:pStyle w:val="Footer"/>
          </w:pPr>
        </w:p>
      </w:tc>
      <w:tc>
        <w:tcPr>
          <w:tcW w:w="5103" w:type="dxa"/>
        </w:tcPr>
        <w:p w14:paraId="2462F811" w14:textId="77777777" w:rsidR="00AA54E0" w:rsidRDefault="00AA54E0">
          <w:pPr>
            <w:pStyle w:val="Footer"/>
          </w:pPr>
        </w:p>
      </w:tc>
    </w:tr>
  </w:tbl>
  <w:p w14:paraId="5E0D10E2" w14:textId="77777777" w:rsidR="00AA54E0" w:rsidRDefault="00000000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CC5689">
      <w:rPr>
        <w:noProof/>
      </w:rPr>
      <w:t>document1</w:t>
    </w:r>
    <w:r>
      <w:rPr>
        <w:noProof/>
      </w:rPr>
      <w:fldChar w:fldCharType="end"/>
    </w:r>
  </w:p>
  <w:p w14:paraId="364D85EB" w14:textId="77777777" w:rsidR="00AA54E0" w:rsidRDefault="00AA54E0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9B80" w14:textId="77777777" w:rsidR="00A8323A" w:rsidRDefault="00A8323A">
      <w:pPr>
        <w:spacing w:after="0" w:line="240" w:lineRule="auto"/>
      </w:pPr>
      <w:r>
        <w:separator/>
      </w:r>
    </w:p>
    <w:p w14:paraId="6D683EFC" w14:textId="77777777" w:rsidR="00A8323A" w:rsidRDefault="00A8323A"/>
    <w:p w14:paraId="5345404F" w14:textId="77777777" w:rsidR="00A8323A" w:rsidRDefault="00A8323A"/>
  </w:footnote>
  <w:footnote w:type="continuationSeparator" w:id="0">
    <w:p w14:paraId="5E48F645" w14:textId="77777777" w:rsidR="00A8323A" w:rsidRDefault="00A8323A">
      <w:pPr>
        <w:spacing w:after="0" w:line="240" w:lineRule="auto"/>
      </w:pPr>
      <w:r>
        <w:continuationSeparator/>
      </w:r>
    </w:p>
    <w:p w14:paraId="301C9CB2" w14:textId="77777777" w:rsidR="00A8323A" w:rsidRDefault="00A8323A"/>
    <w:p w14:paraId="54B41428" w14:textId="77777777" w:rsidR="00A8323A" w:rsidRDefault="00A832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AA54E0" w14:paraId="1C5783F0" w14:textId="77777777">
      <w:trPr>
        <w:cantSplit/>
        <w:trHeight w:hRule="exact" w:val="400"/>
      </w:trPr>
      <w:tc>
        <w:tcPr>
          <w:tcW w:w="3402" w:type="dxa"/>
        </w:tcPr>
        <w:p w14:paraId="17F7BAE8" w14:textId="77777777" w:rsidR="00AA54E0" w:rsidRDefault="00AA54E0">
          <w:pPr>
            <w:pStyle w:val="Referenz"/>
          </w:pPr>
        </w:p>
      </w:tc>
      <w:tc>
        <w:tcPr>
          <w:tcW w:w="5670" w:type="dxa"/>
        </w:tcPr>
        <w:p w14:paraId="15CA1646" w14:textId="77777777" w:rsidR="00AA54E0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CC5689">
            <w:t>Testprotokoll</w:t>
          </w:r>
          <w:r>
            <w:fldChar w:fldCharType="end"/>
          </w:r>
        </w:p>
        <w:p w14:paraId="04C5338E" w14:textId="77777777" w:rsidR="00AA54E0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CC5689">
            <w:t>Projektname</w:t>
          </w:r>
          <w:r>
            <w:fldChar w:fldCharType="end"/>
          </w:r>
        </w:p>
      </w:tc>
    </w:tr>
  </w:tbl>
  <w:p w14:paraId="646D4E40" w14:textId="77777777" w:rsidR="00AA54E0" w:rsidRDefault="00AA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AA54E0" w14:paraId="61627FAB" w14:textId="77777777">
      <w:trPr>
        <w:cantSplit/>
        <w:trHeight w:hRule="exact" w:val="400"/>
      </w:trPr>
      <w:tc>
        <w:tcPr>
          <w:tcW w:w="6804" w:type="dxa"/>
        </w:tcPr>
        <w:p w14:paraId="07231AFC" w14:textId="78166379" w:rsidR="00AA54E0" w:rsidRDefault="00000000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CC5689">
            <w:t>Testprotokoll</w:t>
          </w:r>
          <w:r>
            <w:fldChar w:fldCharType="end"/>
          </w:r>
        </w:p>
        <w:p w14:paraId="68CEF5FC" w14:textId="43B6F905" w:rsidR="00AA54E0" w:rsidRDefault="00000000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CC5689">
            <w:t>Projektname</w:t>
          </w:r>
          <w:r>
            <w:fldChar w:fldCharType="end"/>
          </w:r>
        </w:p>
      </w:tc>
      <w:tc>
        <w:tcPr>
          <w:tcW w:w="2268" w:type="dxa"/>
        </w:tcPr>
        <w:p w14:paraId="66BFA67A" w14:textId="77777777" w:rsidR="00AA54E0" w:rsidRDefault="00AA54E0">
          <w:pPr>
            <w:pStyle w:val="Referenz"/>
          </w:pPr>
        </w:p>
      </w:tc>
    </w:tr>
  </w:tbl>
  <w:p w14:paraId="1AC8ABCC" w14:textId="77777777" w:rsidR="00AA54E0" w:rsidRDefault="00AA54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AA54E0" w14:paraId="7B184A97" w14:textId="77777777">
      <w:trPr>
        <w:cantSplit/>
        <w:trHeight w:hRule="exact" w:val="1814"/>
      </w:trPr>
      <w:tc>
        <w:tcPr>
          <w:tcW w:w="4848" w:type="dxa"/>
          <w:hideMark/>
        </w:tcPr>
        <w:p w14:paraId="3CE02F3F" w14:textId="77777777" w:rsidR="00AA54E0" w:rsidRDefault="00000000">
          <w:pPr>
            <w:pStyle w:val="Header"/>
          </w:pPr>
          <w:r>
            <w:pict w14:anchorId="767BB5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4pt;height:16.7pt">
                <v:imagedata r:id="rId1" o:title=""/>
              </v:shape>
            </w:pict>
          </w:r>
        </w:p>
      </w:tc>
      <w:tc>
        <w:tcPr>
          <w:tcW w:w="5103" w:type="dxa"/>
        </w:tcPr>
        <w:p w14:paraId="7F814FDC" w14:textId="77777777" w:rsidR="00AA54E0" w:rsidRDefault="00000000">
          <w:pPr>
            <w:pStyle w:val="Header"/>
          </w:pPr>
          <w:r>
            <w:t>Firma (Zeile 1)</w:t>
          </w:r>
        </w:p>
        <w:p w14:paraId="1EE1B22B" w14:textId="77777777" w:rsidR="00AA54E0" w:rsidRDefault="00000000">
          <w:pPr>
            <w:pStyle w:val="KopfzeileFett"/>
          </w:pPr>
          <w:r>
            <w:t>Firma (Zeile 2)</w:t>
          </w:r>
        </w:p>
        <w:p w14:paraId="537CF037" w14:textId="77777777" w:rsidR="00AA54E0" w:rsidRDefault="00AA54E0">
          <w:pPr>
            <w:pStyle w:val="Header"/>
          </w:pPr>
        </w:p>
      </w:tc>
    </w:tr>
  </w:tbl>
  <w:p w14:paraId="6DF2702C" w14:textId="77777777" w:rsidR="00AA54E0" w:rsidRDefault="00AA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602879689">
    <w:abstractNumId w:val="24"/>
  </w:num>
  <w:num w:numId="2" w16cid:durableId="1501654514">
    <w:abstractNumId w:val="1"/>
  </w:num>
  <w:num w:numId="3" w16cid:durableId="104661268">
    <w:abstractNumId w:val="30"/>
  </w:num>
  <w:num w:numId="4" w16cid:durableId="1180464586">
    <w:abstractNumId w:val="5"/>
  </w:num>
  <w:num w:numId="5" w16cid:durableId="1228999097">
    <w:abstractNumId w:val="19"/>
  </w:num>
  <w:num w:numId="6" w16cid:durableId="1904945968">
    <w:abstractNumId w:val="6"/>
  </w:num>
  <w:num w:numId="7" w16cid:durableId="551574083">
    <w:abstractNumId w:val="28"/>
  </w:num>
  <w:num w:numId="8" w16cid:durableId="316765457">
    <w:abstractNumId w:val="21"/>
  </w:num>
  <w:num w:numId="9" w16cid:durableId="1624652343">
    <w:abstractNumId w:val="29"/>
  </w:num>
  <w:num w:numId="10" w16cid:durableId="505099395">
    <w:abstractNumId w:val="15"/>
  </w:num>
  <w:num w:numId="11" w16cid:durableId="737627209">
    <w:abstractNumId w:val="26"/>
  </w:num>
  <w:num w:numId="12" w16cid:durableId="1018193982">
    <w:abstractNumId w:val="3"/>
  </w:num>
  <w:num w:numId="13" w16cid:durableId="1071930050">
    <w:abstractNumId w:val="14"/>
  </w:num>
  <w:num w:numId="14" w16cid:durableId="618688387">
    <w:abstractNumId w:val="18"/>
  </w:num>
  <w:num w:numId="15" w16cid:durableId="294724907">
    <w:abstractNumId w:val="12"/>
  </w:num>
  <w:num w:numId="16" w16cid:durableId="1357343876">
    <w:abstractNumId w:val="25"/>
  </w:num>
  <w:num w:numId="17" w16cid:durableId="1048602008">
    <w:abstractNumId w:val="10"/>
  </w:num>
  <w:num w:numId="18" w16cid:durableId="1839538893">
    <w:abstractNumId w:val="16"/>
  </w:num>
  <w:num w:numId="19" w16cid:durableId="1187720080">
    <w:abstractNumId w:val="9"/>
  </w:num>
  <w:num w:numId="20" w16cid:durableId="1948535534">
    <w:abstractNumId w:val="20"/>
  </w:num>
  <w:num w:numId="21" w16cid:durableId="1166938007">
    <w:abstractNumId w:val="22"/>
  </w:num>
  <w:num w:numId="22" w16cid:durableId="688408576">
    <w:abstractNumId w:val="2"/>
  </w:num>
  <w:num w:numId="23" w16cid:durableId="1857452243">
    <w:abstractNumId w:val="7"/>
  </w:num>
  <w:num w:numId="24" w16cid:durableId="1456371685">
    <w:abstractNumId w:val="27"/>
  </w:num>
  <w:num w:numId="25" w16cid:durableId="1503664577">
    <w:abstractNumId w:val="11"/>
  </w:num>
  <w:num w:numId="26" w16cid:durableId="983658951">
    <w:abstractNumId w:val="13"/>
  </w:num>
  <w:num w:numId="27" w16cid:durableId="124780756">
    <w:abstractNumId w:val="8"/>
  </w:num>
  <w:num w:numId="28" w16cid:durableId="954099847">
    <w:abstractNumId w:val="17"/>
  </w:num>
  <w:num w:numId="29" w16cid:durableId="1664893427">
    <w:abstractNumId w:val="23"/>
  </w:num>
  <w:num w:numId="30" w16cid:durableId="312760365">
    <w:abstractNumId w:val="4"/>
  </w:num>
  <w:num w:numId="31" w16cid:durableId="526480764">
    <w:abstractNumId w:val="0"/>
  </w:num>
  <w:num w:numId="32" w16cid:durableId="807671988">
    <w:abstractNumId w:val="0"/>
  </w:num>
  <w:num w:numId="33" w16cid:durableId="66346050">
    <w:abstractNumId w:val="0"/>
  </w:num>
  <w:num w:numId="34" w16cid:durableId="1325085431">
    <w:abstractNumId w:val="17"/>
  </w:num>
  <w:num w:numId="35" w16cid:durableId="1206914518">
    <w:abstractNumId w:val="17"/>
  </w:num>
  <w:num w:numId="36" w16cid:durableId="802817611">
    <w:abstractNumId w:val="17"/>
  </w:num>
  <w:num w:numId="37" w16cid:durableId="792942394">
    <w:abstractNumId w:val="17"/>
  </w:num>
  <w:num w:numId="38" w16cid:durableId="343628267">
    <w:abstractNumId w:val="17"/>
  </w:num>
  <w:num w:numId="39" w16cid:durableId="1150054590">
    <w:abstractNumId w:val="17"/>
  </w:num>
  <w:num w:numId="40" w16cid:durableId="1874074388">
    <w:abstractNumId w:val="17"/>
  </w:num>
  <w:num w:numId="41" w16cid:durableId="1027952482">
    <w:abstractNumId w:val="0"/>
  </w:num>
  <w:num w:numId="42" w16cid:durableId="1213813505">
    <w:abstractNumId w:val="0"/>
  </w:num>
  <w:num w:numId="43" w16cid:durableId="336229613">
    <w:abstractNumId w:val="19"/>
  </w:num>
  <w:num w:numId="44" w16cid:durableId="384529870">
    <w:abstractNumId w:val="17"/>
  </w:num>
  <w:num w:numId="45" w16cid:durableId="1978755350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89"/>
    <w:rsid w:val="00A8323A"/>
    <w:rsid w:val="00AA54E0"/>
    <w:rsid w:val="00C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88D3E"/>
  <w15:chartTrackingRefBased/>
  <w15:docId w15:val="{2FAE215F-5E2A-4987-B110-84FFC5AC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Heading2">
    <w:name w:val="heading 2"/>
    <w:basedOn w:val="Heading1"/>
    <w:next w:val="Absatz"/>
    <w:link w:val="Heading2Ch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Heading3">
    <w:name w:val="heading 3"/>
    <w:basedOn w:val="Heading2"/>
    <w:next w:val="Absatz"/>
    <w:link w:val="Heading3Ch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Heading2Char">
    <w:name w:val="Heading 2 Char"/>
    <w:link w:val="Heading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Heading3Char">
    <w:name w:val="Heading 3 Char"/>
    <w:link w:val="Heading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Heading4Char">
    <w:name w:val="Heading 4 Char"/>
    <w:link w:val="Heading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Heading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o-1\OneDrive\Desktop\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F78025D16B452587C7B375CBA66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FCBBC-25B0-4F7B-9369-99D1E9E565AC}"/>
      </w:docPartPr>
      <w:docPartBody>
        <w:p w:rsidR="00000000" w:rsidRDefault="00000000">
          <w:pPr>
            <w:pStyle w:val="90F78025D16B452587C7B375CBA66AC3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469D57C80A7041EC9996599D838D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8B9C-6526-4D88-B4C6-7A911ACC46B9}"/>
      </w:docPartPr>
      <w:docPartBody>
        <w:p w:rsidR="00000000" w:rsidRDefault="00000000">
          <w:pPr>
            <w:pStyle w:val="469D57C80A7041EC9996599D838D268B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E9D7D2254595488E80FC9774D9658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46861-BEB6-4B61-AFFA-73696225B8D3}"/>
      </w:docPartPr>
      <w:docPartBody>
        <w:p w:rsidR="00000000" w:rsidRDefault="00000000">
          <w:pPr>
            <w:pStyle w:val="E9D7D2254595488E80FC9774D9658CF6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703C726EAB554F25983DD7FC25FE2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F831-880A-42A0-A268-31102CF0D8A9}"/>
      </w:docPartPr>
      <w:docPartBody>
        <w:p w:rsidR="00000000" w:rsidRDefault="00921C3A" w:rsidP="00921C3A">
          <w:pPr>
            <w:pStyle w:val="703C726EAB554F25983DD7FC25FE269F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DC6A86C53D7C47EE94E649C0D1A7B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556FE-B99A-4DF0-9CEF-34A3B6B2EC0E}"/>
      </w:docPartPr>
      <w:docPartBody>
        <w:p w:rsidR="00000000" w:rsidRDefault="00921C3A" w:rsidP="00921C3A">
          <w:pPr>
            <w:pStyle w:val="DC6A86C53D7C47EE94E649C0D1A7B139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71ECA3EC547D4B10A2DBCF5C8D2EE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7950-2B81-4A47-B6C3-730725B07814}"/>
      </w:docPartPr>
      <w:docPartBody>
        <w:p w:rsidR="00000000" w:rsidRDefault="00921C3A" w:rsidP="00921C3A">
          <w:pPr>
            <w:pStyle w:val="71ECA3EC547D4B10A2DBCF5C8D2EED61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4CDF64DD8A664C879B20F02E50DD1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90C11-41EC-419E-A585-540AA20B9CA9}"/>
      </w:docPartPr>
      <w:docPartBody>
        <w:p w:rsidR="00000000" w:rsidRDefault="00921C3A" w:rsidP="00921C3A">
          <w:pPr>
            <w:pStyle w:val="4CDF64DD8A664C879B20F02E50DD1368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3A"/>
    <w:rsid w:val="00921C3A"/>
    <w:rsid w:val="00F4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3A"/>
    <w:rPr>
      <w:color w:val="808080"/>
    </w:rPr>
  </w:style>
  <w:style w:type="paragraph" w:customStyle="1" w:styleId="90F78025D16B452587C7B375CBA66AC3">
    <w:name w:val="90F78025D16B452587C7B375CBA66AC3"/>
  </w:style>
  <w:style w:type="paragraph" w:customStyle="1" w:styleId="469D57C80A7041EC9996599D838D268B">
    <w:name w:val="469D57C80A7041EC9996599D838D268B"/>
  </w:style>
  <w:style w:type="paragraph" w:customStyle="1" w:styleId="E9D7D2254595488E80FC9774D9658CF6">
    <w:name w:val="E9D7D2254595488E80FC9774D9658CF6"/>
  </w:style>
  <w:style w:type="paragraph" w:customStyle="1" w:styleId="703C726EAB554F25983DD7FC25FE269F">
    <w:name w:val="703C726EAB554F25983DD7FC25FE269F"/>
    <w:rsid w:val="00921C3A"/>
  </w:style>
  <w:style w:type="paragraph" w:customStyle="1" w:styleId="982E15B0F619480B95531AF5A461E525">
    <w:name w:val="982E15B0F619480B95531AF5A461E525"/>
    <w:rsid w:val="00921C3A"/>
  </w:style>
  <w:style w:type="paragraph" w:customStyle="1" w:styleId="430B79D799194C468017A05529C92067">
    <w:name w:val="430B79D799194C468017A05529C92067"/>
    <w:rsid w:val="00921C3A"/>
  </w:style>
  <w:style w:type="paragraph" w:customStyle="1" w:styleId="DC6A86C53D7C47EE94E649C0D1A7B139">
    <w:name w:val="DC6A86C53D7C47EE94E649C0D1A7B139"/>
    <w:rsid w:val="00921C3A"/>
  </w:style>
  <w:style w:type="paragraph" w:customStyle="1" w:styleId="71ECA3EC547D4B10A2DBCF5C8D2EED61">
    <w:name w:val="71ECA3EC547D4B10A2DBCF5C8D2EED61"/>
    <w:rsid w:val="00921C3A"/>
  </w:style>
  <w:style w:type="paragraph" w:customStyle="1" w:styleId="4CDF64DD8A664C879B20F02E50DD1368">
    <w:name w:val="4CDF64DD8A664C879B20F02E50DD1368"/>
    <w:rsid w:val="00921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TestProtokoll.dotx</Template>
  <TotalTime>0</TotalTime>
  <Pages>6</Pages>
  <Words>409</Words>
  <Characters>2581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>Testprotokoll</vt:lpstr>
      <vt:lpstr>Testfall</vt:lpstr>
      <vt:lpstr>Testfall</vt:lpstr>
      <vt:lpstr>Testfall</vt:lpstr>
    </vt:vector>
  </TitlesOfParts>
  <Manager>Libor F. Stoupa</Manager>
  <Company>Stoupa &amp; Partners AG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Lio-182 noudba</dc:creator>
  <cp:keywords>HERMES</cp:keywords>
  <dc:description>Stoupa &amp; Partners AG / Münsingen 2016-2019_x000d_
Typografische Gestaltung und Grafiken wurden ausschliesslich mit herkömmlichen Office-Werkzeugen erstellt.</dc:description>
  <cp:lastModifiedBy>Lionel Bagnoud</cp:lastModifiedBy>
  <cp:revision>1</cp:revision>
  <dcterms:created xsi:type="dcterms:W3CDTF">2023-03-01T17:29:00Z</dcterms:created>
  <dcterms:modified xsi:type="dcterms:W3CDTF">2023-03-01T17:35:00Z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