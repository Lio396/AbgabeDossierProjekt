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8215" w14:textId="77777777" w:rsidR="00AA54E0" w:rsidRDefault="00000000">
      <w:pPr>
        <w:pStyle w:val="Titel-Projektbezeichnung1"/>
      </w:pPr>
      <w:r>
        <w:t>Testprotokoll</w:t>
      </w:r>
    </w:p>
    <w:p w14:paraId="51BC64DA" w14:textId="77777777" w:rsidR="00AA54E0" w:rsidRDefault="00000000">
      <w:pPr>
        <w:pStyle w:val="Titel-Projektbezeichnung2"/>
      </w:pPr>
      <w:r>
        <w:t>Projektname</w:t>
      </w:r>
    </w:p>
    <w:p w14:paraId="4375D789" w14:textId="77777777" w:rsidR="00AA54E0" w:rsidRDefault="00AA54E0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AA54E0" w14:paraId="457E3CB8" w14:textId="77777777">
        <w:tc>
          <w:tcPr>
            <w:tcW w:w="2127" w:type="dxa"/>
            <w:hideMark/>
          </w:tcPr>
          <w:p w14:paraId="1ADA8288" w14:textId="77777777" w:rsidR="00AA54E0" w:rsidRDefault="00000000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90F78025D16B452587C7B375CBA66AC3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4BCE5420" w14:textId="328092D3" w:rsidR="00AA54E0" w:rsidRDefault="00CC5689">
                <w:pPr>
                  <w:pStyle w:val="AbsatzTab12Pt1-1"/>
                </w:pPr>
                <w:r>
                  <w:t>nicht klassifiziert</w:t>
                </w:r>
              </w:p>
            </w:tc>
          </w:sdtContent>
        </w:sdt>
      </w:tr>
      <w:tr w:rsidR="00AA54E0" w14:paraId="52BA8709" w14:textId="77777777">
        <w:tc>
          <w:tcPr>
            <w:tcW w:w="2127" w:type="dxa"/>
            <w:hideMark/>
          </w:tcPr>
          <w:p w14:paraId="16EC4AAB" w14:textId="77777777" w:rsidR="00AA54E0" w:rsidRDefault="00000000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469D57C80A7041EC9996599D838D268B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01F94436" w14:textId="74370C12" w:rsidR="00AA54E0" w:rsidRDefault="00CC5689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AA54E0" w14:paraId="68F024DB" w14:textId="77777777">
        <w:tc>
          <w:tcPr>
            <w:tcW w:w="2127" w:type="dxa"/>
          </w:tcPr>
          <w:p w14:paraId="58DB3FAF" w14:textId="77777777" w:rsidR="00AA54E0" w:rsidRDefault="00000000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6E26FE21" w14:textId="1514D809" w:rsidR="00AA54E0" w:rsidRDefault="00CC5689">
            <w:pPr>
              <w:pStyle w:val="AbsatzTab12Pt1-1"/>
            </w:pPr>
            <w:r>
              <w:t>BFOWebsite</w:t>
            </w:r>
          </w:p>
        </w:tc>
      </w:tr>
      <w:tr w:rsidR="00AA54E0" w14:paraId="46853222" w14:textId="77777777">
        <w:tc>
          <w:tcPr>
            <w:tcW w:w="2127" w:type="dxa"/>
          </w:tcPr>
          <w:p w14:paraId="5FC2E2E9" w14:textId="77777777" w:rsidR="00AA54E0" w:rsidRDefault="00000000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5288006D" w14:textId="77777777" w:rsidR="00AA54E0" w:rsidRDefault="00AA54E0">
            <w:pPr>
              <w:pStyle w:val="AbsatzTab12Pt1-1"/>
            </w:pPr>
          </w:p>
        </w:tc>
      </w:tr>
      <w:tr w:rsidR="00AA54E0" w14:paraId="13E1F02A" w14:textId="77777777">
        <w:tc>
          <w:tcPr>
            <w:tcW w:w="2127" w:type="dxa"/>
            <w:hideMark/>
          </w:tcPr>
          <w:p w14:paraId="7EE128B3" w14:textId="77777777" w:rsidR="00AA54E0" w:rsidRDefault="00000000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1EE35FE1" w14:textId="21E52DB4" w:rsidR="00AA54E0" w:rsidRDefault="00CC5689">
            <w:pPr>
              <w:pStyle w:val="AbsatzTab12Pt1-1"/>
            </w:pPr>
            <w:r>
              <w:t>Bagnoud Lionel</w:t>
            </w:r>
          </w:p>
        </w:tc>
      </w:tr>
      <w:tr w:rsidR="00AA54E0" w14:paraId="7CC6FFF1" w14:textId="77777777">
        <w:tc>
          <w:tcPr>
            <w:tcW w:w="2127" w:type="dxa"/>
            <w:hideMark/>
          </w:tcPr>
          <w:p w14:paraId="5DC7424A" w14:textId="77777777" w:rsidR="00AA54E0" w:rsidRDefault="00000000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4046F237" w14:textId="77777777" w:rsidR="00AA54E0" w:rsidRDefault="00000000">
            <w:pPr>
              <w:pStyle w:val="AbsatzTab12Pt1-1"/>
            </w:pPr>
            <w:r>
              <w:t>0.1</w:t>
            </w:r>
          </w:p>
        </w:tc>
      </w:tr>
      <w:tr w:rsidR="00AA54E0" w14:paraId="45215F94" w14:textId="77777777">
        <w:trPr>
          <w:trHeight w:val="337"/>
          <w:tblHeader/>
        </w:trPr>
        <w:tc>
          <w:tcPr>
            <w:tcW w:w="2127" w:type="dxa"/>
            <w:hideMark/>
          </w:tcPr>
          <w:p w14:paraId="7955CA31" w14:textId="77777777" w:rsidR="00AA54E0" w:rsidRDefault="00000000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E9D7D2254595488E80FC9774D9658CF6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6B3AAD90" w14:textId="4A029FF3" w:rsidR="00AA54E0" w:rsidRDefault="00CC5689">
                <w:pPr>
                  <w:pStyle w:val="AbsatzTab12Pt1-1"/>
                </w:pPr>
                <w:r>
                  <w:t>23. Februar 2023</w:t>
                </w:r>
              </w:p>
            </w:tc>
          </w:sdtContent>
        </w:sdt>
      </w:tr>
      <w:tr w:rsidR="00AA54E0" w14:paraId="4A03A35B" w14:textId="77777777">
        <w:trPr>
          <w:trHeight w:val="337"/>
          <w:tblHeader/>
        </w:trPr>
        <w:tc>
          <w:tcPr>
            <w:tcW w:w="2127" w:type="dxa"/>
            <w:hideMark/>
          </w:tcPr>
          <w:p w14:paraId="2C5C8AC2" w14:textId="77777777" w:rsidR="00AA54E0" w:rsidRDefault="00000000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7543EDB8" w14:textId="43331973" w:rsidR="00AA54E0" w:rsidRDefault="00CC5689">
            <w:pPr>
              <w:pStyle w:val="AbsatzTab12Pt1-1"/>
            </w:pPr>
            <w:r>
              <w:t>BFO</w:t>
            </w:r>
          </w:p>
        </w:tc>
      </w:tr>
      <w:tr w:rsidR="00AA54E0" w14:paraId="743F0A34" w14:textId="77777777">
        <w:tc>
          <w:tcPr>
            <w:tcW w:w="2127" w:type="dxa"/>
            <w:hideMark/>
          </w:tcPr>
          <w:p w14:paraId="089EA91D" w14:textId="77777777" w:rsidR="00AA54E0" w:rsidRDefault="00000000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49CA62D9" w14:textId="1F64C6F0" w:rsidR="00AA54E0" w:rsidRDefault="00CC5689">
            <w:pPr>
              <w:pStyle w:val="AbsatzTab12Pt1-1"/>
            </w:pPr>
            <w:r>
              <w:t>Bagnoud Lionel Bali</w:t>
            </w:r>
          </w:p>
        </w:tc>
      </w:tr>
      <w:tr w:rsidR="00AA54E0" w14:paraId="5733C668" w14:textId="77777777">
        <w:tc>
          <w:tcPr>
            <w:tcW w:w="2127" w:type="dxa"/>
          </w:tcPr>
          <w:p w14:paraId="317751E5" w14:textId="77777777" w:rsidR="00AA54E0" w:rsidRDefault="00000000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498D9256" w14:textId="77777777" w:rsidR="00AA54E0" w:rsidRDefault="00AA54E0">
            <w:pPr>
              <w:pStyle w:val="AbsatzTab12Pt1-1"/>
            </w:pPr>
          </w:p>
        </w:tc>
      </w:tr>
    </w:tbl>
    <w:p w14:paraId="784F6376" w14:textId="77777777" w:rsidR="00AA54E0" w:rsidRDefault="00000000">
      <w:pPr>
        <w:pStyle w:val="Inhaltsverzeichnis12"/>
      </w:pPr>
      <w:bookmarkStart w:id="1" w:name="_Toc530490772"/>
      <w:bookmarkStart w:id="2" w:name="_Toc18316527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904"/>
        <w:gridCol w:w="3936"/>
        <w:gridCol w:w="2159"/>
      </w:tblGrid>
      <w:tr w:rsidR="00AA54E0" w14:paraId="17D687A6" w14:textId="77777777" w:rsidTr="00CC5689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A7A459" w14:textId="77777777" w:rsidR="00AA54E0" w:rsidRDefault="00000000">
            <w:pPr>
              <w:pStyle w:val="AbsatzTab12PtTitel"/>
            </w:pPr>
            <w:r>
              <w:t>Version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8B52F" w14:textId="77777777" w:rsidR="00AA54E0" w:rsidRDefault="00000000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BB785" w14:textId="77777777" w:rsidR="00AA54E0" w:rsidRDefault="00000000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C5570" w14:textId="77777777" w:rsidR="00AA54E0" w:rsidRDefault="00000000">
            <w:pPr>
              <w:pStyle w:val="AbsatzTab12PtTitel"/>
            </w:pPr>
            <w:r>
              <w:t>Autor</w:t>
            </w:r>
          </w:p>
        </w:tc>
      </w:tr>
      <w:tr w:rsidR="00AA54E0" w14:paraId="32453CD7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C9B" w14:textId="77777777" w:rsidR="00AA54E0" w:rsidRDefault="00000000">
            <w:pPr>
              <w:pStyle w:val="AbsatzTab11Pt1-1"/>
            </w:pPr>
            <w:r>
              <w:t>0.1</w:t>
            </w:r>
          </w:p>
        </w:tc>
        <w:sdt>
          <w:sdtPr>
            <w:alias w:val="Datum"/>
            <w:tag w:val="Datum"/>
            <w:id w:val="328025188"/>
            <w:placeholder>
              <w:docPart w:val="703C726EAB554F25983DD7FC25FE269F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90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363CDB" w14:textId="3BE6AEDB" w:rsidR="00AA54E0" w:rsidRDefault="00CC5689">
                <w:pPr>
                  <w:pStyle w:val="AbsatzTab11Pt1-1"/>
                </w:pPr>
                <w:r>
                  <w:t>23. Februar 2023</w:t>
                </w:r>
              </w:p>
            </w:tc>
          </w:sdtContent>
        </w:sdt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063" w14:textId="60063BB2" w:rsidR="00AA54E0" w:rsidRDefault="00CC5689">
            <w:pPr>
              <w:pStyle w:val="AbsatzTab11Pt1-1"/>
            </w:pPr>
            <w:r>
              <w:t>Erstellung des Testprotokolls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4635" w14:textId="423F90F1" w:rsidR="00AA54E0" w:rsidRDefault="00CC5689">
            <w:pPr>
              <w:pStyle w:val="AbsatzTab11Pt1-1"/>
            </w:pPr>
            <w:r>
              <w:t>Bali</w:t>
            </w:r>
          </w:p>
        </w:tc>
      </w:tr>
      <w:tr w:rsidR="00AA54E0" w14:paraId="47A8818C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D8ED" w14:textId="77777777" w:rsidR="00AA54E0" w:rsidRDefault="00AA54E0">
            <w:pPr>
              <w:pStyle w:val="AbsatzTab11Pt1-1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C741" w14:textId="77777777" w:rsidR="00AA54E0" w:rsidRDefault="00AA54E0">
            <w:pPr>
              <w:pStyle w:val="AbsatzTab11Pt1-1"/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35" w14:textId="77777777" w:rsidR="00AA54E0" w:rsidRDefault="00AA54E0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A3BE" w14:textId="77777777" w:rsidR="00AA54E0" w:rsidRDefault="00AA54E0">
            <w:pPr>
              <w:pStyle w:val="AbsatzTab11Pt1-1"/>
            </w:pPr>
          </w:p>
        </w:tc>
      </w:tr>
      <w:tr w:rsidR="00AA54E0" w14:paraId="6680DFFC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350" w14:textId="77777777" w:rsidR="00AA54E0" w:rsidRDefault="00AA54E0">
            <w:pPr>
              <w:pStyle w:val="AbsatzTab11Pt1-1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A87" w14:textId="77777777" w:rsidR="00AA54E0" w:rsidRDefault="00AA54E0">
            <w:pPr>
              <w:pStyle w:val="AbsatzTab11Pt1-1"/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CE68" w14:textId="77777777" w:rsidR="00AA54E0" w:rsidRDefault="00AA54E0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652A" w14:textId="77777777" w:rsidR="00AA54E0" w:rsidRDefault="00AA54E0">
            <w:pPr>
              <w:pStyle w:val="AbsatzTab11Pt1-1"/>
            </w:pPr>
          </w:p>
        </w:tc>
      </w:tr>
      <w:tr w:rsidR="00AA54E0" w14:paraId="75C2B0F2" w14:textId="77777777" w:rsidTr="00CC568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BDC1" w14:textId="77777777" w:rsidR="00AA54E0" w:rsidRDefault="00AA54E0">
            <w:pPr>
              <w:pStyle w:val="AbsatzTab11Pt1-1"/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94F2" w14:textId="77777777" w:rsidR="00AA54E0" w:rsidRDefault="00AA54E0">
            <w:pPr>
              <w:pStyle w:val="AbsatzTab11Pt1-1"/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B6E5" w14:textId="77777777" w:rsidR="00AA54E0" w:rsidRDefault="00AA54E0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44C3" w14:textId="77777777" w:rsidR="00AA54E0" w:rsidRDefault="00AA54E0">
            <w:pPr>
              <w:pStyle w:val="AbsatzTab11Pt1-1"/>
            </w:pPr>
          </w:p>
        </w:tc>
      </w:tr>
    </w:tbl>
    <w:p w14:paraId="490B3863" w14:textId="35EE7D23" w:rsidR="00AA54E0" w:rsidRDefault="00000000">
      <w:pPr>
        <w:pStyle w:val="Caption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F74888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4E7F0D33" w14:textId="77777777" w:rsidR="00AA54E0" w:rsidRDefault="00000000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8316528"/>
      <w:r>
        <w:t>Beschreibung</w:t>
      </w:r>
      <w:bookmarkEnd w:id="5"/>
      <w:bookmarkEnd w:id="6"/>
      <w:bookmarkEnd w:id="7"/>
      <w:bookmarkEnd w:id="8"/>
    </w:p>
    <w:p w14:paraId="7B2A3231" w14:textId="77777777" w:rsidR="00AA54E0" w:rsidRDefault="00000000">
      <w:pPr>
        <w:pStyle w:val="Absatz"/>
      </w:pPr>
      <w:r>
        <w:t>Das Testprotokoll hält die Testergebnisse fest. Die Testergebnisse sind gemäss den im Testkonzept definierten Mängelklassen bewertet.</w:t>
      </w:r>
    </w:p>
    <w:p w14:paraId="1CD48BBF" w14:textId="77777777" w:rsidR="00AA54E0" w:rsidRDefault="00000000">
      <w:pPr>
        <w:pStyle w:val="Titel-berschrift"/>
      </w:pPr>
      <w:bookmarkStart w:id="9" w:name="_Toc18316529"/>
      <w:bookmarkStart w:id="10" w:name="_Toc448237589"/>
      <w:bookmarkStart w:id="11" w:name="_Toc527983433"/>
      <w:bookmarkStart w:id="12" w:name="_Toc530490774"/>
      <w:bookmarkStart w:id="13" w:name="_Toc493855174"/>
      <w:r>
        <w:lastRenderedPageBreak/>
        <w:t>Übersicht der Testfälle / Testdurchführungen</w:t>
      </w:r>
      <w:bookmarkEnd w:id="9"/>
    </w:p>
    <w:p w14:paraId="2101E14D" w14:textId="77777777" w:rsidR="00AA54E0" w:rsidRDefault="00000000">
      <w:pPr>
        <w:pStyle w:val="Absatz"/>
      </w:pPr>
      <w:r>
        <w:t>Hinweis auf das Testkonzept</w:t>
      </w:r>
    </w:p>
    <w:p w14:paraId="602D0250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AA54E0" w14:paraId="58F6BDB1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BEB1DF" w14:textId="77777777" w:rsidR="00AA54E0" w:rsidRDefault="00000000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BA86AF" w14:textId="77777777" w:rsidR="00AA54E0" w:rsidRDefault="00000000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DDD24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96154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07B6A6" w14:textId="77777777" w:rsidR="00AA54E0" w:rsidRDefault="00000000">
            <w:pPr>
              <w:pStyle w:val="AbsatzTab12PtTitel"/>
            </w:pPr>
            <w:r>
              <w:t>FK*</w:t>
            </w:r>
          </w:p>
        </w:tc>
      </w:tr>
      <w:tr w:rsidR="00AA54E0" w14:paraId="7B283D6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22C5" w14:textId="77777777" w:rsidR="00AA54E0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F85" w14:textId="29D2A611" w:rsidR="00AA54E0" w:rsidRDefault="00CC5689">
            <w:pPr>
              <w:pStyle w:val="AbsatzTab12Pt1-1Kur"/>
            </w:pPr>
            <w:r>
              <w:t>Test der Homepage</w:t>
            </w:r>
          </w:p>
        </w:tc>
        <w:sdt>
          <w:sdtPr>
            <w:alias w:val="Datum"/>
            <w:tag w:val="Datum"/>
            <w:id w:val="463554028"/>
            <w:placeholder>
              <w:docPart w:val="DC6A86C53D7C47EE94E649C0D1A7B139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4220C4BF" w14:textId="57C0B75E" w:rsidR="00AA54E0" w:rsidRDefault="00CC5689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AEA5" w14:textId="1D405381" w:rsidR="00AA54E0" w:rsidRDefault="00CC5689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C0F948" w14:textId="0D09F924" w:rsidR="00AA54E0" w:rsidRDefault="002B4D1A">
            <w:pPr>
              <w:pStyle w:val="AbsatzTab12Pt1-1Kur"/>
            </w:pPr>
            <w:r>
              <w:t>4</w:t>
            </w:r>
          </w:p>
        </w:tc>
      </w:tr>
      <w:tr w:rsidR="00AA54E0" w14:paraId="6FF38E7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C188" w14:textId="77777777" w:rsidR="00AA54E0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56E6" w14:textId="4FA48A67" w:rsidR="00AA54E0" w:rsidRDefault="00CC5689">
            <w:pPr>
              <w:pStyle w:val="AbsatzTab12Pt1-1Kur"/>
            </w:pPr>
            <w:r>
              <w:t>Test der Responsivität</w:t>
            </w:r>
          </w:p>
        </w:tc>
        <w:sdt>
          <w:sdtPr>
            <w:alias w:val="Datum"/>
            <w:tag w:val="Datum"/>
            <w:id w:val="-463581373"/>
            <w:placeholder>
              <w:docPart w:val="71ECA3EC547D4B10A2DBCF5C8D2EED61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50D37CE3" w14:textId="0FB7D249" w:rsidR="00AA54E0" w:rsidRDefault="00CC5689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C6AE74E" w14:textId="692E4711" w:rsidR="00AA54E0" w:rsidRDefault="00CC5689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C38892F" w14:textId="3CE9A168" w:rsidR="00AA54E0" w:rsidRDefault="002B4D1A">
            <w:pPr>
              <w:pStyle w:val="AbsatzTab12Pt1-1Kur"/>
            </w:pPr>
            <w:r>
              <w:t>1</w:t>
            </w:r>
          </w:p>
        </w:tc>
      </w:tr>
      <w:tr w:rsidR="00AA54E0" w14:paraId="5EE057C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3703" w14:textId="77777777" w:rsidR="00AA54E0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539E" w14:textId="1715CA48" w:rsidR="00AA54E0" w:rsidRDefault="00CC5689">
            <w:pPr>
              <w:pStyle w:val="AbsatzTab12Pt1-1Kur"/>
            </w:pPr>
            <w:r>
              <w:t>Test de</w:t>
            </w:r>
            <w:r w:rsidR="007A64AF">
              <w:t>r Schnelligkeit der Webseite</w:t>
            </w:r>
          </w:p>
        </w:tc>
        <w:sdt>
          <w:sdtPr>
            <w:alias w:val="Datum"/>
            <w:tag w:val="Datum"/>
            <w:id w:val="1093823001"/>
            <w:placeholder>
              <w:docPart w:val="4CDF64DD8A664C879B20F02E50DD1368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F71B309" w14:textId="5089B82B" w:rsidR="00AA54E0" w:rsidRDefault="00CC5689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7EE238E" w14:textId="44085979" w:rsidR="00AA54E0" w:rsidRDefault="00CC5689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5D6DCC5" w14:textId="11FCBAD8" w:rsidR="00AA54E0" w:rsidRDefault="00F74888">
            <w:pPr>
              <w:pStyle w:val="AbsatzTab12Pt1-1Kur"/>
            </w:pPr>
            <w:r>
              <w:t>1</w:t>
            </w:r>
          </w:p>
        </w:tc>
      </w:tr>
      <w:tr w:rsidR="00AA54E0" w14:paraId="0E66BEF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F11D" w14:textId="4F1B3292" w:rsidR="00AA54E0" w:rsidRDefault="00F74888">
            <w:pPr>
              <w:pStyle w:val="AbsatzTab12Pt1-1Kur"/>
            </w:pPr>
            <w:r>
              <w:t>T-00</w:t>
            </w:r>
            <w: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C97D" w14:textId="4CA589B2" w:rsidR="00AA54E0" w:rsidRDefault="00F74888">
            <w:pPr>
              <w:pStyle w:val="AbsatzTab12Pt1-1Kur"/>
            </w:pPr>
            <w:r>
              <w:t>Login und Registertest</w:t>
            </w:r>
          </w:p>
        </w:tc>
        <w:sdt>
          <w:sdtPr>
            <w:alias w:val="Datum"/>
            <w:tag w:val="Datum"/>
            <w:id w:val="-932818317"/>
            <w:placeholder>
              <w:docPart w:val="32925684ADBF4598BED2813DBFAF73B5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25FA617" w14:textId="29D6F977" w:rsidR="00AA54E0" w:rsidRDefault="00F74888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A73867C" w14:textId="3C3F94A9" w:rsidR="00AA54E0" w:rsidRDefault="00F74888">
            <w:pPr>
              <w:pStyle w:val="AbsatzTab12Pt1-1Kur"/>
            </w:pPr>
            <w:r>
              <w:t>Bali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FB43D9" w14:textId="3EE8C540" w:rsidR="00AA54E0" w:rsidRDefault="00F74888">
            <w:pPr>
              <w:pStyle w:val="AbsatzTab12Pt1-1Kur"/>
            </w:pPr>
            <w:r>
              <w:t>4</w:t>
            </w:r>
          </w:p>
        </w:tc>
      </w:tr>
      <w:tr w:rsidR="00AA54E0" w14:paraId="17DF993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91F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775D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1D8011A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6AF25E1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4CDDA3" w14:textId="77777777" w:rsidR="00AA54E0" w:rsidRDefault="00AA54E0">
            <w:pPr>
              <w:pStyle w:val="AbsatzTab12Pt1-1Kur"/>
            </w:pPr>
          </w:p>
        </w:tc>
      </w:tr>
      <w:tr w:rsidR="00AA54E0" w14:paraId="3E72A66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AFA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7486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BFE34AF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2380F18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BA7C664" w14:textId="77777777" w:rsidR="00AA54E0" w:rsidRDefault="00AA54E0">
            <w:pPr>
              <w:pStyle w:val="AbsatzTab12Pt1-1Kur"/>
            </w:pPr>
          </w:p>
        </w:tc>
      </w:tr>
      <w:tr w:rsidR="00AA54E0" w14:paraId="5394232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4AA2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1B0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DC547F1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465C550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F4F62F4" w14:textId="77777777" w:rsidR="00AA54E0" w:rsidRDefault="00AA54E0">
            <w:pPr>
              <w:pStyle w:val="AbsatzTab12Pt1-1Kur"/>
            </w:pPr>
          </w:p>
        </w:tc>
      </w:tr>
      <w:tr w:rsidR="00AA54E0" w14:paraId="1B9207D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5F75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DB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5DE8D15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5D749C6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F362764" w14:textId="77777777" w:rsidR="00AA54E0" w:rsidRDefault="00AA54E0">
            <w:pPr>
              <w:pStyle w:val="AbsatzTab12Pt1-1Kur"/>
            </w:pPr>
          </w:p>
        </w:tc>
      </w:tr>
      <w:tr w:rsidR="00AA54E0" w14:paraId="2795E34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74C8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06E7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E9BB7D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CA6FA4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E29E07C" w14:textId="77777777" w:rsidR="00AA54E0" w:rsidRDefault="00AA54E0">
            <w:pPr>
              <w:pStyle w:val="AbsatzTab12Pt1-1Kur"/>
            </w:pPr>
          </w:p>
        </w:tc>
      </w:tr>
      <w:tr w:rsidR="00AA54E0" w14:paraId="1E34833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8909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F63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E303F1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F0AFAA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B8FFEF3" w14:textId="77777777" w:rsidR="00AA54E0" w:rsidRDefault="00AA54E0">
            <w:pPr>
              <w:pStyle w:val="AbsatzTab12Pt1-1Kur"/>
            </w:pPr>
          </w:p>
        </w:tc>
      </w:tr>
      <w:tr w:rsidR="00AA54E0" w14:paraId="3D4DD6F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FE77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167D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8688B89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DBDBD3E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311CF62" w14:textId="77777777" w:rsidR="00AA54E0" w:rsidRDefault="00AA54E0">
            <w:pPr>
              <w:pStyle w:val="AbsatzTab12Pt1-1Kur"/>
            </w:pPr>
          </w:p>
        </w:tc>
      </w:tr>
      <w:tr w:rsidR="00AA54E0" w14:paraId="7A3F05F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9EF0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5BE5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09419A9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CA94E72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633548B" w14:textId="77777777" w:rsidR="00AA54E0" w:rsidRDefault="00AA54E0">
            <w:pPr>
              <w:pStyle w:val="AbsatzTab12Pt1-1Kur"/>
            </w:pPr>
          </w:p>
        </w:tc>
      </w:tr>
      <w:tr w:rsidR="00AA54E0" w14:paraId="10DB05D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B79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147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D2AAEFB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987CA3E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9669E7E" w14:textId="77777777" w:rsidR="00AA54E0" w:rsidRDefault="00AA54E0">
            <w:pPr>
              <w:pStyle w:val="AbsatzTab12Pt1-1Kur"/>
            </w:pPr>
          </w:p>
        </w:tc>
      </w:tr>
      <w:tr w:rsidR="00AA54E0" w14:paraId="1007674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E5B0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64B5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865071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C8CCFA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E6C6910" w14:textId="77777777" w:rsidR="00AA54E0" w:rsidRDefault="00AA54E0">
            <w:pPr>
              <w:pStyle w:val="AbsatzTab12Pt1-1Kur"/>
            </w:pPr>
          </w:p>
        </w:tc>
      </w:tr>
      <w:tr w:rsidR="00AA54E0" w14:paraId="70ECD1F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C7D1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92B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08A1F6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3A1DF4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9BED56" w14:textId="77777777" w:rsidR="00AA54E0" w:rsidRDefault="00AA54E0">
            <w:pPr>
              <w:pStyle w:val="AbsatzTab12Pt1-1Kur"/>
            </w:pPr>
          </w:p>
        </w:tc>
      </w:tr>
      <w:tr w:rsidR="00AA54E0" w14:paraId="2AF98F2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9C6A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6473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FA76BA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A9AD70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26F82CC" w14:textId="77777777" w:rsidR="00AA54E0" w:rsidRDefault="00AA54E0">
            <w:pPr>
              <w:pStyle w:val="AbsatzTab12Pt1-1Kur"/>
            </w:pPr>
          </w:p>
        </w:tc>
      </w:tr>
      <w:tr w:rsidR="00AA54E0" w14:paraId="67A75DE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444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0E7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5D13B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8C9CEE9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113977E" w14:textId="77777777" w:rsidR="00AA54E0" w:rsidRDefault="00AA54E0">
            <w:pPr>
              <w:pStyle w:val="AbsatzTab12Pt1-1Kur"/>
            </w:pPr>
          </w:p>
        </w:tc>
      </w:tr>
      <w:tr w:rsidR="00AA54E0" w14:paraId="52E5D01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D89C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A360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3776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57DED0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BC734" w14:textId="77777777" w:rsidR="00AA54E0" w:rsidRDefault="00AA54E0">
            <w:pPr>
              <w:pStyle w:val="AbsatzTab12Pt1-1Kur"/>
            </w:pPr>
          </w:p>
        </w:tc>
      </w:tr>
      <w:tr w:rsidR="00AA54E0" w14:paraId="4301B75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A12E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47D6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349CCB0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13E3DA6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BCFEE9D" w14:textId="77777777" w:rsidR="00AA54E0" w:rsidRDefault="00AA54E0">
            <w:pPr>
              <w:pStyle w:val="AbsatzTab12Pt1-1Kur"/>
            </w:pPr>
          </w:p>
        </w:tc>
      </w:tr>
      <w:tr w:rsidR="00AA54E0" w14:paraId="6ED7032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F77E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7EC8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335889C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7C6AD39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F05AC5" w14:textId="77777777" w:rsidR="00AA54E0" w:rsidRDefault="00AA54E0">
            <w:pPr>
              <w:pStyle w:val="AbsatzTab12Pt1-1Kur"/>
            </w:pPr>
          </w:p>
        </w:tc>
      </w:tr>
      <w:tr w:rsidR="00AA54E0" w14:paraId="4E999E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D06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684E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C0E4C1B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8A847E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09CA0F" w14:textId="77777777" w:rsidR="00AA54E0" w:rsidRDefault="00AA54E0">
            <w:pPr>
              <w:pStyle w:val="AbsatzTab12Pt1-1Kur"/>
            </w:pPr>
          </w:p>
        </w:tc>
      </w:tr>
      <w:tr w:rsidR="00AA54E0" w14:paraId="77095D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5B9F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C91E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143C2B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1552746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D06041" w14:textId="77777777" w:rsidR="00AA54E0" w:rsidRDefault="00AA54E0">
            <w:pPr>
              <w:pStyle w:val="AbsatzTab12Pt1-1Kur"/>
            </w:pPr>
          </w:p>
        </w:tc>
      </w:tr>
      <w:tr w:rsidR="00AA54E0" w14:paraId="2D95343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FBB0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72F8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ADD5A60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8E0FD41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605B24" w14:textId="77777777" w:rsidR="00AA54E0" w:rsidRDefault="00AA54E0">
            <w:pPr>
              <w:pStyle w:val="AbsatzTab12Pt1-1Kur"/>
            </w:pPr>
          </w:p>
        </w:tc>
      </w:tr>
      <w:tr w:rsidR="00AA54E0" w14:paraId="45001F3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0E67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58E3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068E3A4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F1E8FD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58406A7" w14:textId="77777777" w:rsidR="00AA54E0" w:rsidRDefault="00AA54E0">
            <w:pPr>
              <w:pStyle w:val="AbsatzTab12Pt1-1Kur"/>
            </w:pPr>
          </w:p>
        </w:tc>
      </w:tr>
      <w:tr w:rsidR="00AA54E0" w14:paraId="3B81DF4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660F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88F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722F15C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921032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884035D" w14:textId="77777777" w:rsidR="00AA54E0" w:rsidRDefault="00AA54E0">
            <w:pPr>
              <w:pStyle w:val="AbsatzTab12Pt1-1Kur"/>
            </w:pPr>
          </w:p>
        </w:tc>
      </w:tr>
      <w:tr w:rsidR="00AA54E0" w14:paraId="0366864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8522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0C3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26F783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7F22964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02AC224" w14:textId="77777777" w:rsidR="00AA54E0" w:rsidRDefault="00AA54E0">
            <w:pPr>
              <w:pStyle w:val="AbsatzTab12Pt1-1Kur"/>
            </w:pPr>
          </w:p>
        </w:tc>
      </w:tr>
      <w:tr w:rsidR="00AA54E0" w14:paraId="4992C84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B879" w14:textId="77777777" w:rsidR="00AA54E0" w:rsidRDefault="00AA54E0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ACAC" w14:textId="77777777" w:rsidR="00AA54E0" w:rsidRDefault="00AA54E0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FB044F" w14:textId="77777777" w:rsidR="00AA54E0" w:rsidRDefault="00AA54E0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5E12745" w14:textId="77777777" w:rsidR="00AA54E0" w:rsidRDefault="00AA54E0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9AC7F0C" w14:textId="77777777" w:rsidR="00AA54E0" w:rsidRDefault="00AA54E0">
            <w:pPr>
              <w:pStyle w:val="AbsatzTab12Pt1-1Kur"/>
            </w:pPr>
          </w:p>
        </w:tc>
      </w:tr>
      <w:tr w:rsidR="00AA54E0" w14:paraId="695F363A" w14:textId="77777777">
        <w:tc>
          <w:tcPr>
            <w:tcW w:w="9214" w:type="dxa"/>
            <w:gridSpan w:val="5"/>
            <w:shd w:val="clear" w:color="auto" w:fill="F0F0F0"/>
          </w:tcPr>
          <w:p w14:paraId="1F1AFCC1" w14:textId="77777777" w:rsidR="00AA54E0" w:rsidRDefault="00000000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7873FDE7" w14:textId="77777777" w:rsidR="00AA54E0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4" w:name="_Toc18316530"/>
      <w:bookmarkEnd w:id="10"/>
      <w:bookmarkEnd w:id="11"/>
      <w:bookmarkEnd w:id="12"/>
      <w:bookmarkEnd w:id="13"/>
      <w:r>
        <w:lastRenderedPageBreak/>
        <w:t>Testfall</w:t>
      </w:r>
      <w:bookmarkEnd w:id="14"/>
    </w:p>
    <w:p w14:paraId="14E08A58" w14:textId="77777777" w:rsidR="00AA54E0" w:rsidRDefault="00000000">
      <w:pPr>
        <w:pStyle w:val="Text-Titel"/>
      </w:pPr>
      <w:bookmarkStart w:id="15" w:name="_Toc533523592"/>
      <w:r>
        <w:t>Testfallbeschreibung</w:t>
      </w:r>
      <w:bookmarkEnd w:id="15"/>
    </w:p>
    <w:p w14:paraId="05281C87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A54E0" w14:paraId="00F79C4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B1040" w14:textId="77777777" w:rsidR="00AA54E0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63B4" w14:textId="77777777" w:rsidR="00AA54E0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CE55C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721CD69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3A09F" w14:textId="77777777" w:rsidR="00AA54E0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BBA6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48E2500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293C3" w14:textId="77777777" w:rsidR="00AA54E0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F5F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5AA1B6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25FC55" w14:textId="77777777" w:rsidR="00AA54E0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B27" w14:textId="77777777" w:rsidR="00AA54E0" w:rsidRDefault="00000000">
            <w:pPr>
              <w:pStyle w:val="AbsatzTab12Pt1-1Kur"/>
            </w:pPr>
            <w:r>
              <w:t>gemäss Testkonzept</w:t>
            </w:r>
          </w:p>
          <w:p w14:paraId="40746B94" w14:textId="77777777" w:rsidR="00AA54E0" w:rsidRDefault="00AA54E0">
            <w:pPr>
              <w:pStyle w:val="AbsatzTab12Pt1-1Kur"/>
            </w:pPr>
          </w:p>
          <w:p w14:paraId="4D4FE063" w14:textId="77777777" w:rsidR="00AA54E0" w:rsidRDefault="00AA54E0">
            <w:pPr>
              <w:pStyle w:val="AbsatzTab12Pt1-1Kur"/>
            </w:pPr>
          </w:p>
          <w:p w14:paraId="0C6004B8" w14:textId="77777777" w:rsidR="00AA54E0" w:rsidRDefault="00AA54E0">
            <w:pPr>
              <w:pStyle w:val="AbsatzTab12Pt1-1Kur"/>
            </w:pPr>
          </w:p>
        </w:tc>
      </w:tr>
      <w:tr w:rsidR="00AA54E0" w14:paraId="3CE0954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8D3CD" w14:textId="77777777" w:rsidR="00AA54E0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1C9D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</w:tbl>
    <w:p w14:paraId="0ECB3091" w14:textId="77777777" w:rsidR="00AA54E0" w:rsidRDefault="00000000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2412DC81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A54E0" w14:paraId="6DB025E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212B0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sdt>
          <w:sdtPr>
            <w:alias w:val="Datum"/>
            <w:tag w:val="Datum"/>
            <w:id w:val="1251777586"/>
            <w:placeholder>
              <w:docPart w:val="04C5855AA915406A88FFDE3B44B7989D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B3AAE7" w14:textId="3FFEBC8B" w:rsidR="00AA54E0" w:rsidRDefault="002B4D1A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</w:tr>
      <w:tr w:rsidR="00AA54E0" w14:paraId="2F15E317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AAF26D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2FB77" w14:textId="630FE4D4" w:rsidR="00AA54E0" w:rsidRDefault="002B4D1A">
            <w:pPr>
              <w:pStyle w:val="AbsatzTab12Pt1-1Kur"/>
            </w:pPr>
            <w:r>
              <w:t>Bali</w:t>
            </w:r>
          </w:p>
        </w:tc>
      </w:tr>
      <w:tr w:rsidR="00AA54E0" w14:paraId="14E79F8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5C18B" w14:textId="77777777" w:rsidR="00AA54E0" w:rsidRDefault="00000000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E9AE" w14:textId="72356767" w:rsidR="00AA54E0" w:rsidRDefault="002B4D1A">
            <w:pPr>
              <w:pStyle w:val="AbsatzTab12Pt1-1Kur"/>
            </w:pPr>
            <w:r>
              <w:t>4</w:t>
            </w:r>
          </w:p>
        </w:tc>
      </w:tr>
      <w:tr w:rsidR="00AA54E0" w14:paraId="772CA25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E0371E" w14:textId="77777777" w:rsidR="00AA54E0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4666" w14:textId="4CC577ED" w:rsidR="00AA54E0" w:rsidRDefault="002B4D1A">
            <w:pPr>
              <w:pStyle w:val="AbsatzTab12Pt1-1Kur"/>
            </w:pPr>
            <w:r>
              <w:t>Die Hompage wurde mehrmals getestet. Die Komponente der Hompage werden richtig angezeigt. Jedoch gibt es keine Dynamischen Daten, denn die Verbindung zur Datenbank ist inexistent.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AA54E0" w14:paraId="2475D7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D34BC" w14:textId="77777777" w:rsidR="00AA54E0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C246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750B7A69" w14:textId="77777777">
        <w:tc>
          <w:tcPr>
            <w:tcW w:w="9214" w:type="dxa"/>
            <w:gridSpan w:val="2"/>
            <w:shd w:val="clear" w:color="auto" w:fill="F0F0F0"/>
          </w:tcPr>
          <w:p w14:paraId="57CD2B85" w14:textId="77777777" w:rsidR="00AA54E0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5463F9F7" w14:textId="77777777" w:rsidR="00AA54E0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7" w:name="_Toc18316531"/>
      <w:r>
        <w:lastRenderedPageBreak/>
        <w:t>Testfall</w:t>
      </w:r>
      <w:bookmarkEnd w:id="17"/>
    </w:p>
    <w:p w14:paraId="1A796142" w14:textId="77777777" w:rsidR="00AA54E0" w:rsidRDefault="00000000">
      <w:pPr>
        <w:pStyle w:val="Text-Titel"/>
      </w:pPr>
      <w:r>
        <w:t>Testfallbeschreibung</w:t>
      </w:r>
    </w:p>
    <w:p w14:paraId="3D94E35D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A54E0" w14:paraId="17D7D7D5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E33E14" w14:textId="77777777" w:rsidR="00AA54E0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15032" w14:textId="77777777" w:rsidR="00AA54E0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5A37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5871A66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FD6ED" w14:textId="77777777" w:rsidR="00AA54E0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260E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7EEF407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09838E" w14:textId="77777777" w:rsidR="00AA54E0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92A9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19D5577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85A90" w14:textId="77777777" w:rsidR="00AA54E0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179B" w14:textId="77777777" w:rsidR="00AA54E0" w:rsidRDefault="00000000">
            <w:pPr>
              <w:pStyle w:val="AbsatzTab12Pt1-1Kur"/>
            </w:pPr>
            <w:r>
              <w:t>gemäss Testkonzept</w:t>
            </w:r>
          </w:p>
          <w:p w14:paraId="20219896" w14:textId="77777777" w:rsidR="00AA54E0" w:rsidRDefault="00AA54E0">
            <w:pPr>
              <w:pStyle w:val="AbsatzTab12Pt1-1Kur"/>
            </w:pPr>
          </w:p>
          <w:p w14:paraId="43E76EF6" w14:textId="77777777" w:rsidR="00AA54E0" w:rsidRDefault="00AA54E0">
            <w:pPr>
              <w:pStyle w:val="AbsatzTab12Pt1-1Kur"/>
            </w:pPr>
          </w:p>
          <w:p w14:paraId="20989D40" w14:textId="77777777" w:rsidR="00AA54E0" w:rsidRDefault="00AA54E0">
            <w:pPr>
              <w:pStyle w:val="AbsatzTab12Pt1-1Kur"/>
            </w:pPr>
          </w:p>
        </w:tc>
      </w:tr>
      <w:tr w:rsidR="00AA54E0" w14:paraId="5FF6D85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991C7" w14:textId="77777777" w:rsidR="00AA54E0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4A72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</w:tbl>
    <w:p w14:paraId="1BD79000" w14:textId="77777777" w:rsidR="00AA54E0" w:rsidRDefault="00000000">
      <w:pPr>
        <w:pStyle w:val="Text-Titel"/>
      </w:pPr>
      <w:r>
        <w:t>Testdurchführung und Testergebnis (Mängelklasse)</w:t>
      </w:r>
    </w:p>
    <w:p w14:paraId="37BC2186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A54E0" w14:paraId="0FA83E4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5EDD22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37D2" w14:textId="479CE816" w:rsidR="00AA54E0" w:rsidRDefault="002B4D1A">
            <w:pPr>
              <w:pStyle w:val="AbsatzTab12Pt1-1Kur"/>
            </w:pPr>
            <w:r>
              <w:t>23.02.2023</w:t>
            </w:r>
          </w:p>
        </w:tc>
      </w:tr>
      <w:tr w:rsidR="00AA54E0" w14:paraId="31E57D1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A9644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926F" w14:textId="0E39BD56" w:rsidR="00AA54E0" w:rsidRDefault="002B4D1A">
            <w:pPr>
              <w:pStyle w:val="AbsatzTab12Pt1-1Kur"/>
            </w:pPr>
            <w:r>
              <w:t>Bali</w:t>
            </w:r>
          </w:p>
        </w:tc>
      </w:tr>
      <w:tr w:rsidR="00AA54E0" w14:paraId="1E05C1E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FCFA94" w14:textId="77777777" w:rsidR="00AA54E0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D915" w14:textId="4C545380" w:rsidR="00AA54E0" w:rsidRDefault="002B4D1A">
            <w:pPr>
              <w:pStyle w:val="AbsatzTab12Pt1-1Kur"/>
            </w:pPr>
            <w:r>
              <w:t>1</w:t>
            </w:r>
          </w:p>
        </w:tc>
      </w:tr>
      <w:tr w:rsidR="00AA54E0" w14:paraId="07426FA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BF156" w14:textId="77777777" w:rsidR="00AA54E0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6235" w14:textId="036E4FE3" w:rsidR="00AA54E0" w:rsidRDefault="002B4D1A">
            <w:pPr>
              <w:pStyle w:val="AbsatzTab12Pt1-1Kur"/>
            </w:pPr>
            <w:r>
              <w:t xml:space="preserve">Die Webseite ist responsiv und funktioniert in allen Fenstergrössen einwandfrei. Dennoch könnte die Grössen noch ein bisschen verbessert werden, zum Beispiel </w:t>
            </w:r>
            <w:r w:rsidR="00497F04">
              <w:t>das Login Fenster könnte auch angepasst werden.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AA54E0" w14:paraId="1D4421A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26929" w14:textId="77777777" w:rsidR="00AA54E0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F74D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06B40609" w14:textId="77777777">
        <w:tc>
          <w:tcPr>
            <w:tcW w:w="9214" w:type="dxa"/>
            <w:gridSpan w:val="2"/>
            <w:shd w:val="clear" w:color="auto" w:fill="F0F0F0"/>
          </w:tcPr>
          <w:p w14:paraId="59CC1E52" w14:textId="77777777" w:rsidR="00AA54E0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43583D5E" w14:textId="77777777" w:rsidR="00AA54E0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8" w:name="_Toc18316532"/>
      <w:r>
        <w:lastRenderedPageBreak/>
        <w:t>Testfall</w:t>
      </w:r>
      <w:bookmarkEnd w:id="18"/>
    </w:p>
    <w:p w14:paraId="2B371E89" w14:textId="77777777" w:rsidR="00AA54E0" w:rsidRDefault="00000000">
      <w:pPr>
        <w:pStyle w:val="Text-Titel"/>
      </w:pPr>
      <w:r>
        <w:t>Testfallbeschreibung</w:t>
      </w:r>
    </w:p>
    <w:p w14:paraId="7C9B2A02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A54E0" w14:paraId="6A83A431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7906D" w14:textId="77777777" w:rsidR="00AA54E0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C8FA0" w14:textId="77777777" w:rsidR="00AA54E0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EA16D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3EFCA37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3EE496" w14:textId="77777777" w:rsidR="00AA54E0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0D7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020F4E3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89B8B" w14:textId="77777777" w:rsidR="00AA54E0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18FC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  <w:tr w:rsidR="00AA54E0" w14:paraId="61DDEE5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7950E" w14:textId="77777777" w:rsidR="00AA54E0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91B" w14:textId="77777777" w:rsidR="00AA54E0" w:rsidRDefault="00000000">
            <w:pPr>
              <w:pStyle w:val="AbsatzTab12Pt1-1Kur"/>
            </w:pPr>
            <w:r>
              <w:t>gemäss Testkonzept</w:t>
            </w:r>
          </w:p>
          <w:p w14:paraId="232A4213" w14:textId="77777777" w:rsidR="00AA54E0" w:rsidRDefault="00AA54E0">
            <w:pPr>
              <w:pStyle w:val="AbsatzTab12Pt1-1Kur"/>
            </w:pPr>
          </w:p>
          <w:p w14:paraId="27358E66" w14:textId="77777777" w:rsidR="00AA54E0" w:rsidRDefault="00AA54E0">
            <w:pPr>
              <w:pStyle w:val="AbsatzTab12Pt1-1Kur"/>
            </w:pPr>
          </w:p>
          <w:p w14:paraId="4CA49B12" w14:textId="77777777" w:rsidR="00AA54E0" w:rsidRDefault="00AA54E0">
            <w:pPr>
              <w:pStyle w:val="AbsatzTab12Pt1-1Kur"/>
            </w:pPr>
          </w:p>
        </w:tc>
      </w:tr>
      <w:tr w:rsidR="00AA54E0" w14:paraId="32448FC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0D2931" w14:textId="77777777" w:rsidR="00AA54E0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0F60" w14:textId="77777777" w:rsidR="00AA54E0" w:rsidRDefault="00000000">
            <w:pPr>
              <w:pStyle w:val="AbsatzTab12Pt1-1Kur"/>
            </w:pPr>
            <w:r>
              <w:t>gemäss Testkonzept</w:t>
            </w:r>
          </w:p>
        </w:tc>
      </w:tr>
    </w:tbl>
    <w:p w14:paraId="0B4D4840" w14:textId="77777777" w:rsidR="00AA54E0" w:rsidRDefault="00000000">
      <w:pPr>
        <w:pStyle w:val="Text-Titel"/>
      </w:pPr>
      <w:r>
        <w:t>Testdurchführung und Testergebnis (Mängelklasse)</w:t>
      </w:r>
    </w:p>
    <w:p w14:paraId="2ED96923" w14:textId="77777777" w:rsidR="00AA54E0" w:rsidRDefault="00AA54E0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A54E0" w14:paraId="4333A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32BCB" w14:textId="77777777" w:rsidR="00AA54E0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00E9" w14:textId="4A18090C" w:rsidR="00AA54E0" w:rsidRDefault="007A64AF">
            <w:pPr>
              <w:pStyle w:val="AbsatzTab12Pt1-1Kur"/>
            </w:pPr>
            <w:r>
              <w:t>23.0</w:t>
            </w:r>
            <w:r w:rsidR="00F74888">
              <w:t>2</w:t>
            </w:r>
            <w:r>
              <w:t>.2023</w:t>
            </w:r>
          </w:p>
        </w:tc>
      </w:tr>
      <w:tr w:rsidR="00AA54E0" w14:paraId="348848A4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81F52" w14:textId="77777777" w:rsidR="00AA54E0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64F2C" w14:textId="463A0D9F" w:rsidR="00AA54E0" w:rsidRDefault="007A64AF">
            <w:pPr>
              <w:pStyle w:val="AbsatzTab12Pt1-1Kur"/>
            </w:pPr>
            <w:r>
              <w:t>Bali</w:t>
            </w:r>
          </w:p>
        </w:tc>
      </w:tr>
      <w:tr w:rsidR="00AA54E0" w14:paraId="0E47F68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78694" w14:textId="77777777" w:rsidR="00AA54E0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D527" w14:textId="5E65F524" w:rsidR="00AA54E0" w:rsidRDefault="00F74888">
            <w:pPr>
              <w:pStyle w:val="AbsatzTab12Pt1-1Kur"/>
            </w:pPr>
            <w:r>
              <w:t>1</w:t>
            </w:r>
          </w:p>
        </w:tc>
      </w:tr>
      <w:tr w:rsidR="00AA54E0" w14:paraId="49CE1DA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C9B68A" w14:textId="77777777" w:rsidR="00AA54E0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C4FE" w14:textId="771C2177" w:rsidR="00AA54E0" w:rsidRDefault="007A64AF">
            <w:pPr>
              <w:pStyle w:val="AbsatzTab12Pt1-1Kur"/>
            </w:pPr>
            <w:r>
              <w:t>Die Webseite ist sehr reaktiv und kann ohne Probleme durch alle Pages gescrollt und durchgegangen werden.</w:t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  <w:r w:rsidR="00000000">
              <w:br/>
            </w:r>
          </w:p>
        </w:tc>
      </w:tr>
      <w:tr w:rsidR="00AA54E0" w14:paraId="68D798F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54D0FD" w14:textId="77777777" w:rsidR="00AA54E0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1F4C" w14:textId="77777777" w:rsidR="00AA54E0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A54E0" w14:paraId="350E08B6" w14:textId="77777777">
        <w:tc>
          <w:tcPr>
            <w:tcW w:w="9214" w:type="dxa"/>
            <w:gridSpan w:val="2"/>
            <w:shd w:val="clear" w:color="auto" w:fill="F0F0F0"/>
          </w:tcPr>
          <w:p w14:paraId="32139A2A" w14:textId="77777777" w:rsidR="00AA54E0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68CDD716" w14:textId="77777777" w:rsidR="00F74888" w:rsidRDefault="00F74888" w:rsidP="00F74888">
      <w:pPr>
        <w:pStyle w:val="Heading1"/>
        <w:pageBreakBefore/>
        <w:numPr>
          <w:ilvl w:val="0"/>
          <w:numId w:val="28"/>
        </w:numPr>
        <w:ind w:left="431" w:hanging="431"/>
      </w:pPr>
      <w:r>
        <w:lastRenderedPageBreak/>
        <w:t>Testfall</w:t>
      </w:r>
    </w:p>
    <w:p w14:paraId="3BC1470D" w14:textId="77777777" w:rsidR="00F74888" w:rsidRDefault="00F74888" w:rsidP="00F74888">
      <w:pPr>
        <w:pStyle w:val="Text-Titel"/>
      </w:pPr>
      <w:r>
        <w:t>Testfallbeschreibung</w:t>
      </w:r>
    </w:p>
    <w:p w14:paraId="00CF9252" w14:textId="77777777" w:rsidR="00F74888" w:rsidRDefault="00F74888" w:rsidP="00F74888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74888" w14:paraId="3B86E3B8" w14:textId="77777777" w:rsidTr="004C626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D0A0A" w14:textId="77777777" w:rsidR="00F74888" w:rsidRDefault="00F74888" w:rsidP="004C626E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6E897" w14:textId="119810F8" w:rsidR="00F74888" w:rsidRDefault="00F74888" w:rsidP="004C626E">
            <w:pPr>
              <w:pStyle w:val="AbsatzTab12Pt1-1Kur"/>
            </w:pPr>
            <w:r>
              <w:t>T-00</w:t>
            </w:r>
            <w: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CEAF" w14:textId="77777777" w:rsidR="00F74888" w:rsidRDefault="00F74888" w:rsidP="004C626E">
            <w:pPr>
              <w:pStyle w:val="AbsatzTab12Pt1-1Kur"/>
            </w:pPr>
            <w:r>
              <w:t>gemäss Testkonzept</w:t>
            </w:r>
          </w:p>
        </w:tc>
      </w:tr>
      <w:tr w:rsidR="00F74888" w14:paraId="45E0CB43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DAE302" w14:textId="77777777" w:rsidR="00F74888" w:rsidRDefault="00F74888" w:rsidP="004C626E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A369" w14:textId="77777777" w:rsidR="00F74888" w:rsidRDefault="00F74888" w:rsidP="004C626E">
            <w:pPr>
              <w:pStyle w:val="AbsatzTab12Pt1-1Kur"/>
            </w:pPr>
            <w:r>
              <w:t>gemäss Testkonzept</w:t>
            </w:r>
          </w:p>
        </w:tc>
      </w:tr>
      <w:tr w:rsidR="00F74888" w14:paraId="4B8EE7DC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29431" w14:textId="77777777" w:rsidR="00F74888" w:rsidRDefault="00F74888" w:rsidP="004C626E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0740" w14:textId="77777777" w:rsidR="00F74888" w:rsidRDefault="00F74888" w:rsidP="004C626E">
            <w:pPr>
              <w:pStyle w:val="AbsatzTab12Pt1-1Kur"/>
            </w:pPr>
            <w:r>
              <w:t>gemäss Testkonzept</w:t>
            </w:r>
          </w:p>
        </w:tc>
      </w:tr>
      <w:tr w:rsidR="00F74888" w14:paraId="12398093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61B2F2" w14:textId="77777777" w:rsidR="00F74888" w:rsidRDefault="00F74888" w:rsidP="004C626E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C773" w14:textId="77777777" w:rsidR="00F74888" w:rsidRDefault="00F74888" w:rsidP="004C626E">
            <w:pPr>
              <w:pStyle w:val="AbsatzTab12Pt1-1Kur"/>
            </w:pPr>
            <w:r>
              <w:t>gemäss Testkonzept</w:t>
            </w:r>
          </w:p>
          <w:p w14:paraId="6562894D" w14:textId="77777777" w:rsidR="00F74888" w:rsidRDefault="00F74888" w:rsidP="004C626E">
            <w:pPr>
              <w:pStyle w:val="AbsatzTab12Pt1-1Kur"/>
            </w:pPr>
          </w:p>
          <w:p w14:paraId="103A3900" w14:textId="77777777" w:rsidR="00F74888" w:rsidRDefault="00F74888" w:rsidP="004C626E">
            <w:pPr>
              <w:pStyle w:val="AbsatzTab12Pt1-1Kur"/>
            </w:pPr>
          </w:p>
          <w:p w14:paraId="24A9694D" w14:textId="77777777" w:rsidR="00F74888" w:rsidRDefault="00F74888" w:rsidP="004C626E">
            <w:pPr>
              <w:pStyle w:val="AbsatzTab12Pt1-1Kur"/>
            </w:pPr>
          </w:p>
        </w:tc>
      </w:tr>
      <w:tr w:rsidR="00F74888" w14:paraId="3CD4F15C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063376" w14:textId="77777777" w:rsidR="00F74888" w:rsidRDefault="00F74888" w:rsidP="004C626E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0836" w14:textId="77777777" w:rsidR="00F74888" w:rsidRDefault="00F74888" w:rsidP="004C626E">
            <w:pPr>
              <w:pStyle w:val="AbsatzTab12Pt1-1Kur"/>
            </w:pPr>
            <w:r>
              <w:t>gemäss Testkonzept</w:t>
            </w:r>
          </w:p>
        </w:tc>
      </w:tr>
    </w:tbl>
    <w:p w14:paraId="503C25EC" w14:textId="77777777" w:rsidR="00F74888" w:rsidRDefault="00F74888" w:rsidP="00F74888">
      <w:pPr>
        <w:pStyle w:val="Text-Titel"/>
      </w:pPr>
      <w:r>
        <w:t>Testdurchführung und Testergebnis (Mängelklasse)</w:t>
      </w:r>
    </w:p>
    <w:p w14:paraId="2E879DDC" w14:textId="77777777" w:rsidR="00F74888" w:rsidRDefault="00F74888" w:rsidP="00F74888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74888" w14:paraId="380E917A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FD392" w14:textId="77777777" w:rsidR="00F74888" w:rsidRDefault="00F74888" w:rsidP="004C626E">
            <w:pPr>
              <w:pStyle w:val="AbsatzTab12PtTitel"/>
            </w:pPr>
            <w:r>
              <w:t>Testdatum</w:t>
            </w:r>
          </w:p>
        </w:tc>
        <w:sdt>
          <w:sdtPr>
            <w:alias w:val="Datum"/>
            <w:tag w:val="Datum"/>
            <w:id w:val="-259143094"/>
            <w:placeholder>
              <w:docPart w:val="F3C3E76FEDC2484E837167FD049BCAD3"/>
            </w:placeholder>
            <w15:color w:val="66CCFF"/>
            <w:date w:fullDate="2023-02-23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2448EE" w14:textId="77777777" w:rsidR="00F74888" w:rsidRDefault="00F74888" w:rsidP="004C626E">
                <w:pPr>
                  <w:pStyle w:val="AbsatzTab12Pt1-1Kur"/>
                </w:pPr>
                <w:r>
                  <w:t>23. Februar 2023</w:t>
                </w:r>
              </w:p>
            </w:tc>
          </w:sdtContent>
        </w:sdt>
      </w:tr>
      <w:tr w:rsidR="00F74888" w14:paraId="67D19883" w14:textId="77777777" w:rsidTr="004C626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EFC5F2" w14:textId="77777777" w:rsidR="00F74888" w:rsidRDefault="00F74888" w:rsidP="004C626E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9997A" w14:textId="77777777" w:rsidR="00F74888" w:rsidRDefault="00F74888" w:rsidP="004C626E">
            <w:pPr>
              <w:pStyle w:val="AbsatzTab12Pt1-1Kur"/>
            </w:pPr>
            <w:r>
              <w:t>Bali</w:t>
            </w:r>
          </w:p>
        </w:tc>
      </w:tr>
      <w:tr w:rsidR="00F74888" w14:paraId="523CB478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4C675" w14:textId="77777777" w:rsidR="00F74888" w:rsidRDefault="00F74888" w:rsidP="004C626E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73C8" w14:textId="77777777" w:rsidR="00F74888" w:rsidRDefault="00F74888" w:rsidP="004C626E">
            <w:pPr>
              <w:pStyle w:val="AbsatzTab12Pt1-1Kur"/>
            </w:pPr>
            <w:r>
              <w:t>4</w:t>
            </w:r>
          </w:p>
        </w:tc>
      </w:tr>
      <w:tr w:rsidR="00F74888" w14:paraId="528BA61E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E44053" w14:textId="77777777" w:rsidR="00F74888" w:rsidRDefault="00F74888" w:rsidP="004C626E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9D19" w14:textId="6C23DD95" w:rsidR="00F74888" w:rsidRDefault="00F74888" w:rsidP="004C626E">
            <w:pPr>
              <w:pStyle w:val="AbsatzTab12Pt1-1Kur"/>
            </w:pPr>
            <w:r>
              <w:t>Das Login und die Register Seite funktionieren nicht über die Datenbank. Das Backend funktioniert nicht wie gewünscht und kann so keine Verbindung zur Datenbank erzielt werden.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F74888" w14:paraId="479D5090" w14:textId="77777777" w:rsidTr="004C626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0A52A" w14:textId="77777777" w:rsidR="00F74888" w:rsidRDefault="00F74888" w:rsidP="004C626E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150C" w14:textId="77777777" w:rsidR="00F74888" w:rsidRDefault="00F74888" w:rsidP="004C626E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F74888" w14:paraId="2450CF40" w14:textId="77777777" w:rsidTr="004C626E">
        <w:tc>
          <w:tcPr>
            <w:tcW w:w="9214" w:type="dxa"/>
            <w:gridSpan w:val="2"/>
            <w:shd w:val="clear" w:color="auto" w:fill="F0F0F0"/>
          </w:tcPr>
          <w:p w14:paraId="79289108" w14:textId="77777777" w:rsidR="00F74888" w:rsidRDefault="00F74888" w:rsidP="004C626E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76710495" w14:textId="77777777" w:rsidR="00AA54E0" w:rsidRDefault="00AA54E0">
      <w:pPr>
        <w:pStyle w:val="Absatz0Pt"/>
        <w:pageBreakBefore/>
      </w:pPr>
    </w:p>
    <w:p w14:paraId="68C9B97E" w14:textId="77777777" w:rsidR="00AA54E0" w:rsidRDefault="00000000">
      <w:pPr>
        <w:pStyle w:val="Inhaltsverzeichnis"/>
      </w:pPr>
      <w:bookmarkStart w:id="19" w:name="_Toc530490790"/>
      <w:bookmarkStart w:id="20" w:name="_Toc18316533"/>
      <w:r>
        <w:t>Inhaltsverzeichnis</w:t>
      </w:r>
      <w:bookmarkEnd w:id="19"/>
      <w:bookmarkEnd w:id="20"/>
    </w:p>
    <w:bookmarkStart w:id="21" w:name="_Toc467678976"/>
    <w:bookmarkStart w:id="22" w:name="_Toc451800035"/>
    <w:bookmarkStart w:id="23" w:name="_Toc467846253"/>
    <w:bookmarkStart w:id="24" w:name="_Toc527983449"/>
    <w:bookmarkStart w:id="25" w:name="_Toc530490791"/>
    <w:p w14:paraId="1DDE103C" w14:textId="331130C9" w:rsidR="00AA54E0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_Toc18316527 \h </w:instrText>
      </w:r>
      <w:r>
        <w:fldChar w:fldCharType="separate"/>
      </w:r>
      <w:r w:rsidR="00F74888">
        <w:t>1</w:t>
      </w:r>
      <w:r>
        <w:fldChar w:fldCharType="end"/>
      </w:r>
    </w:p>
    <w:p w14:paraId="6B219221" w14:textId="6F63E150" w:rsidR="00AA54E0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_Toc18316528 \h </w:instrText>
      </w:r>
      <w:r>
        <w:fldChar w:fldCharType="separate"/>
      </w:r>
      <w:r w:rsidR="00F74888">
        <w:t>1</w:t>
      </w:r>
      <w:r>
        <w:fldChar w:fldCharType="end"/>
      </w:r>
    </w:p>
    <w:p w14:paraId="01EFEF02" w14:textId="381C8D14" w:rsidR="00AA54E0" w:rsidRDefault="00000000">
      <w:pPr>
        <w:pStyle w:val="TOC9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_Toc18316529 \h </w:instrText>
      </w:r>
      <w:r>
        <w:fldChar w:fldCharType="separate"/>
      </w:r>
      <w:r w:rsidR="00F74888">
        <w:t>2</w:t>
      </w:r>
      <w:r>
        <w:fldChar w:fldCharType="end"/>
      </w:r>
    </w:p>
    <w:p w14:paraId="6CB0CC4E" w14:textId="1CB52834" w:rsidR="00AA54E0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_Toc18316530 \h </w:instrText>
      </w:r>
      <w:r>
        <w:fldChar w:fldCharType="separate"/>
      </w:r>
      <w:r w:rsidR="00F74888">
        <w:t>3</w:t>
      </w:r>
      <w:r>
        <w:fldChar w:fldCharType="end"/>
      </w:r>
    </w:p>
    <w:p w14:paraId="559ACF76" w14:textId="1DF96AD4" w:rsidR="00AA54E0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_Toc18316531 \h </w:instrText>
      </w:r>
      <w:r>
        <w:fldChar w:fldCharType="separate"/>
      </w:r>
      <w:r w:rsidR="00F74888">
        <w:t>4</w:t>
      </w:r>
      <w:r>
        <w:fldChar w:fldCharType="end"/>
      </w:r>
    </w:p>
    <w:p w14:paraId="2F15CDD7" w14:textId="5B1E4C8A" w:rsidR="00AA54E0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_Toc18316532 \h </w:instrText>
      </w:r>
      <w:r>
        <w:fldChar w:fldCharType="separate"/>
      </w:r>
      <w:r w:rsidR="00F74888">
        <w:t>5</w:t>
      </w:r>
      <w:r>
        <w:fldChar w:fldCharType="end"/>
      </w:r>
    </w:p>
    <w:p w14:paraId="72868120" w14:textId="11776948" w:rsidR="00AA54E0" w:rsidRDefault="00000000">
      <w:pPr>
        <w:pStyle w:val="TOC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_Toc18316533 \h </w:instrText>
      </w:r>
      <w:r>
        <w:fldChar w:fldCharType="separate"/>
      </w:r>
      <w:r w:rsidR="00F74888">
        <w:t>7</w:t>
      </w:r>
      <w:r>
        <w:fldChar w:fldCharType="end"/>
      </w:r>
    </w:p>
    <w:p w14:paraId="2D14A887" w14:textId="77777777" w:rsidR="00AA54E0" w:rsidRDefault="00000000">
      <w:pPr>
        <w:pStyle w:val="Absatz0Pt"/>
      </w:pPr>
      <w:r>
        <w:rPr>
          <w:noProof/>
        </w:rPr>
        <w:fldChar w:fldCharType="end"/>
      </w:r>
    </w:p>
    <w:bookmarkEnd w:id="21"/>
    <w:bookmarkEnd w:id="22"/>
    <w:bookmarkEnd w:id="23"/>
    <w:bookmarkEnd w:id="24"/>
    <w:bookmarkEnd w:id="25"/>
    <w:p w14:paraId="0C921F48" w14:textId="77777777" w:rsidR="00AA54E0" w:rsidRDefault="00AA54E0">
      <w:pPr>
        <w:pStyle w:val="Absatz"/>
      </w:pPr>
    </w:p>
    <w:sectPr w:rsidR="00AA5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D114" w14:textId="77777777" w:rsidR="00037802" w:rsidRDefault="00037802">
      <w:pPr>
        <w:spacing w:after="0" w:line="240" w:lineRule="auto"/>
      </w:pPr>
      <w:r>
        <w:separator/>
      </w:r>
    </w:p>
    <w:p w14:paraId="2A25C68E" w14:textId="77777777" w:rsidR="00037802" w:rsidRDefault="00037802"/>
    <w:p w14:paraId="063F0AB5" w14:textId="77777777" w:rsidR="00037802" w:rsidRDefault="00037802"/>
  </w:endnote>
  <w:endnote w:type="continuationSeparator" w:id="0">
    <w:p w14:paraId="4BBA1358" w14:textId="77777777" w:rsidR="00037802" w:rsidRDefault="00037802">
      <w:pPr>
        <w:spacing w:after="0" w:line="240" w:lineRule="auto"/>
      </w:pPr>
      <w:r>
        <w:continuationSeparator/>
      </w:r>
    </w:p>
    <w:p w14:paraId="3C84F3F5" w14:textId="77777777" w:rsidR="00037802" w:rsidRDefault="00037802"/>
    <w:p w14:paraId="538FC170" w14:textId="77777777" w:rsidR="00037802" w:rsidRDefault="00037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A54E0" w14:paraId="0A80848E" w14:textId="77777777">
      <w:trPr>
        <w:cantSplit/>
      </w:trPr>
      <w:tc>
        <w:tcPr>
          <w:tcW w:w="9469" w:type="dxa"/>
        </w:tcPr>
        <w:p w14:paraId="2D394E60" w14:textId="77777777" w:rsidR="00AA54E0" w:rsidRDefault="00AA54E0">
          <w:pPr>
            <w:pStyle w:val="Referenz"/>
          </w:pPr>
        </w:p>
      </w:tc>
    </w:tr>
    <w:tr w:rsidR="00AA54E0" w14:paraId="20A5AC39" w14:textId="77777777">
      <w:trPr>
        <w:cantSplit/>
      </w:trPr>
      <w:tc>
        <w:tcPr>
          <w:tcW w:w="9469" w:type="dxa"/>
        </w:tcPr>
        <w:p w14:paraId="7F6A0097" w14:textId="77777777" w:rsidR="00AA54E0" w:rsidRDefault="0000000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AA54E0" w14:paraId="63F4B65C" w14:textId="77777777">
      <w:trPr>
        <w:cantSplit/>
        <w:trHeight w:hRule="exact" w:val="363"/>
      </w:trPr>
      <w:tc>
        <w:tcPr>
          <w:tcW w:w="9469" w:type="dxa"/>
        </w:tcPr>
        <w:p w14:paraId="0ECCDADB" w14:textId="77777777" w:rsidR="00AA54E0" w:rsidRDefault="00AA54E0">
          <w:pPr>
            <w:pStyle w:val="Referenz"/>
          </w:pPr>
        </w:p>
      </w:tc>
    </w:tr>
    <w:tr w:rsidR="00AA54E0" w14:paraId="58572EEC" w14:textId="77777777">
      <w:trPr>
        <w:cantSplit/>
      </w:trPr>
      <w:tc>
        <w:tcPr>
          <w:tcW w:w="9469" w:type="dxa"/>
        </w:tcPr>
        <w:p w14:paraId="3E04C71B" w14:textId="79F327CB" w:rsidR="00AA54E0" w:rsidRDefault="00000000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F74888">
            <w:rPr>
              <w:noProof/>
              <w:color w:val="000000"/>
              <w:sz w:val="18"/>
              <w:szCs w:val="18"/>
            </w:rPr>
            <w:t>c:\users\lio-1\onedrive\desktop\bagnoud_lionel_projekt_ipa\01_dokumentation\testprotokoll_bali.docx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3B004F4" w14:textId="77777777" w:rsidR="00AA54E0" w:rsidRPr="00F74888" w:rsidRDefault="00AA54E0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A54E0" w14:paraId="336276BC" w14:textId="77777777">
      <w:trPr>
        <w:cantSplit/>
      </w:trPr>
      <w:tc>
        <w:tcPr>
          <w:tcW w:w="9469" w:type="dxa"/>
        </w:tcPr>
        <w:p w14:paraId="42D9AA2E" w14:textId="77777777" w:rsidR="00AA54E0" w:rsidRDefault="00AA54E0">
          <w:pPr>
            <w:pStyle w:val="Referenz"/>
          </w:pPr>
        </w:p>
      </w:tc>
    </w:tr>
    <w:tr w:rsidR="00AA54E0" w14:paraId="233E64E8" w14:textId="77777777">
      <w:trPr>
        <w:cantSplit/>
      </w:trPr>
      <w:tc>
        <w:tcPr>
          <w:tcW w:w="9469" w:type="dxa"/>
        </w:tcPr>
        <w:p w14:paraId="6371E3D6" w14:textId="77777777" w:rsidR="00AA54E0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AA54E0" w14:paraId="6149C779" w14:textId="77777777">
      <w:trPr>
        <w:cantSplit/>
        <w:trHeight w:hRule="exact" w:val="363"/>
      </w:trPr>
      <w:tc>
        <w:tcPr>
          <w:tcW w:w="9469" w:type="dxa"/>
        </w:tcPr>
        <w:p w14:paraId="2BB1DBCB" w14:textId="77777777" w:rsidR="00AA54E0" w:rsidRDefault="00AA54E0">
          <w:pPr>
            <w:pStyle w:val="Referenz"/>
          </w:pPr>
        </w:p>
      </w:tc>
    </w:tr>
    <w:tr w:rsidR="00AA54E0" w14:paraId="6286D1C8" w14:textId="77777777">
      <w:trPr>
        <w:cantSplit/>
      </w:trPr>
      <w:tc>
        <w:tcPr>
          <w:tcW w:w="9469" w:type="dxa"/>
        </w:tcPr>
        <w:p w14:paraId="667646CB" w14:textId="0EE01727" w:rsidR="00AA54E0" w:rsidRDefault="00000000">
          <w:pPr>
            <w:pStyle w:val="Footer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F74888">
            <w:rPr>
              <w:noProof/>
            </w:rPr>
            <w:t>testprotokoll_bali.docx</w:t>
          </w:r>
          <w:r>
            <w:rPr>
              <w:noProof/>
            </w:rPr>
            <w:fldChar w:fldCharType="end"/>
          </w:r>
        </w:p>
      </w:tc>
    </w:tr>
  </w:tbl>
  <w:p w14:paraId="692ABF0B" w14:textId="77777777" w:rsidR="00AA54E0" w:rsidRDefault="00AA54E0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AA54E0" w14:paraId="32AB100D" w14:textId="77777777">
      <w:trPr>
        <w:cantSplit/>
        <w:trHeight w:hRule="exact" w:val="565"/>
      </w:trPr>
      <w:tc>
        <w:tcPr>
          <w:tcW w:w="4253" w:type="dxa"/>
        </w:tcPr>
        <w:p w14:paraId="39E32A26" w14:textId="77777777" w:rsidR="00AA54E0" w:rsidRDefault="00AA54E0">
          <w:pPr>
            <w:pStyle w:val="Referenz"/>
          </w:pPr>
        </w:p>
      </w:tc>
      <w:tc>
        <w:tcPr>
          <w:tcW w:w="5103" w:type="dxa"/>
        </w:tcPr>
        <w:p w14:paraId="5AD4D98E" w14:textId="77777777" w:rsidR="00AA54E0" w:rsidRDefault="00000000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02FB8A7E" wp14:editId="06FCBCA6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A54E0" w14:paraId="03D35914" w14:textId="77777777">
      <w:trPr>
        <w:cantSplit/>
        <w:trHeight w:val="482"/>
      </w:trPr>
      <w:tc>
        <w:tcPr>
          <w:tcW w:w="4253" w:type="dxa"/>
        </w:tcPr>
        <w:p w14:paraId="6793990A" w14:textId="77777777" w:rsidR="00AA54E0" w:rsidRDefault="00AA54E0">
          <w:pPr>
            <w:pStyle w:val="Footer"/>
          </w:pPr>
        </w:p>
      </w:tc>
      <w:tc>
        <w:tcPr>
          <w:tcW w:w="5103" w:type="dxa"/>
        </w:tcPr>
        <w:p w14:paraId="2462F811" w14:textId="77777777" w:rsidR="00AA54E0" w:rsidRDefault="00AA54E0">
          <w:pPr>
            <w:pStyle w:val="Footer"/>
          </w:pPr>
        </w:p>
      </w:tc>
    </w:tr>
  </w:tbl>
  <w:p w14:paraId="5E0D10E2" w14:textId="1CAAD17E" w:rsidR="00AA54E0" w:rsidRDefault="00000000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F74888">
      <w:rPr>
        <w:noProof/>
      </w:rPr>
      <w:t>testprotokoll_bali.docx</w:t>
    </w:r>
    <w:r>
      <w:rPr>
        <w:noProof/>
      </w:rPr>
      <w:fldChar w:fldCharType="end"/>
    </w:r>
  </w:p>
  <w:p w14:paraId="364D85EB" w14:textId="77777777" w:rsidR="00AA54E0" w:rsidRDefault="00AA54E0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99E2" w14:textId="77777777" w:rsidR="00037802" w:rsidRDefault="00037802">
      <w:pPr>
        <w:spacing w:after="0" w:line="240" w:lineRule="auto"/>
      </w:pPr>
      <w:r>
        <w:separator/>
      </w:r>
    </w:p>
    <w:p w14:paraId="5EEE3FC0" w14:textId="77777777" w:rsidR="00037802" w:rsidRDefault="00037802"/>
    <w:p w14:paraId="7510A1FB" w14:textId="77777777" w:rsidR="00037802" w:rsidRDefault="00037802"/>
  </w:footnote>
  <w:footnote w:type="continuationSeparator" w:id="0">
    <w:p w14:paraId="4F1CE0B2" w14:textId="77777777" w:rsidR="00037802" w:rsidRDefault="00037802">
      <w:pPr>
        <w:spacing w:after="0" w:line="240" w:lineRule="auto"/>
      </w:pPr>
      <w:r>
        <w:continuationSeparator/>
      </w:r>
    </w:p>
    <w:p w14:paraId="21E4E562" w14:textId="77777777" w:rsidR="00037802" w:rsidRDefault="00037802"/>
    <w:p w14:paraId="65409679" w14:textId="77777777" w:rsidR="00037802" w:rsidRDefault="00037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AA54E0" w14:paraId="1C5783F0" w14:textId="77777777">
      <w:trPr>
        <w:cantSplit/>
        <w:trHeight w:hRule="exact" w:val="400"/>
      </w:trPr>
      <w:tc>
        <w:tcPr>
          <w:tcW w:w="3402" w:type="dxa"/>
        </w:tcPr>
        <w:p w14:paraId="17F7BAE8" w14:textId="77777777" w:rsidR="00AA54E0" w:rsidRDefault="00AA54E0">
          <w:pPr>
            <w:pStyle w:val="Referenz"/>
          </w:pPr>
        </w:p>
      </w:tc>
      <w:tc>
        <w:tcPr>
          <w:tcW w:w="5670" w:type="dxa"/>
        </w:tcPr>
        <w:p w14:paraId="15CA1646" w14:textId="188369A5" w:rsidR="00AA54E0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F74888">
            <w:t>Testprotokoll</w:t>
          </w:r>
          <w:r>
            <w:fldChar w:fldCharType="end"/>
          </w:r>
        </w:p>
        <w:p w14:paraId="04C5338E" w14:textId="243EFA62" w:rsidR="00AA54E0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F74888">
            <w:t>Projektname</w:t>
          </w:r>
          <w:r>
            <w:fldChar w:fldCharType="end"/>
          </w:r>
        </w:p>
      </w:tc>
    </w:tr>
  </w:tbl>
  <w:p w14:paraId="646D4E40" w14:textId="77777777" w:rsidR="00AA54E0" w:rsidRDefault="00AA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AA54E0" w14:paraId="61627FAB" w14:textId="77777777">
      <w:trPr>
        <w:cantSplit/>
        <w:trHeight w:hRule="exact" w:val="400"/>
      </w:trPr>
      <w:tc>
        <w:tcPr>
          <w:tcW w:w="6804" w:type="dxa"/>
        </w:tcPr>
        <w:p w14:paraId="07231AFC" w14:textId="29D42728" w:rsidR="00AA54E0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F74888">
            <w:t>Testprotokoll</w:t>
          </w:r>
          <w:r>
            <w:fldChar w:fldCharType="end"/>
          </w:r>
        </w:p>
        <w:p w14:paraId="68CEF5FC" w14:textId="4C1F5F2D" w:rsidR="00AA54E0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F74888">
            <w:t>Projektname</w:t>
          </w:r>
          <w:r>
            <w:fldChar w:fldCharType="end"/>
          </w:r>
        </w:p>
      </w:tc>
      <w:tc>
        <w:tcPr>
          <w:tcW w:w="2268" w:type="dxa"/>
        </w:tcPr>
        <w:p w14:paraId="66BFA67A" w14:textId="77777777" w:rsidR="00AA54E0" w:rsidRDefault="00AA54E0">
          <w:pPr>
            <w:pStyle w:val="Referenz"/>
          </w:pPr>
        </w:p>
      </w:tc>
    </w:tr>
  </w:tbl>
  <w:p w14:paraId="1AC8ABCC" w14:textId="77777777" w:rsidR="00AA54E0" w:rsidRDefault="00AA5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AA54E0" w14:paraId="7B184A97" w14:textId="77777777">
      <w:trPr>
        <w:cantSplit/>
        <w:trHeight w:hRule="exact" w:val="1814"/>
      </w:trPr>
      <w:tc>
        <w:tcPr>
          <w:tcW w:w="4848" w:type="dxa"/>
          <w:hideMark/>
        </w:tcPr>
        <w:p w14:paraId="3CE02F3F" w14:textId="77777777" w:rsidR="00AA54E0" w:rsidRDefault="002B4D1A">
          <w:pPr>
            <w:pStyle w:val="Header"/>
          </w:pPr>
          <w:r>
            <w:pict w14:anchorId="767BB5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4pt;height:16.7pt">
                <v:imagedata r:id="rId1" o:title=""/>
              </v:shape>
            </w:pict>
          </w:r>
        </w:p>
      </w:tc>
      <w:tc>
        <w:tcPr>
          <w:tcW w:w="5103" w:type="dxa"/>
        </w:tcPr>
        <w:p w14:paraId="7F814FDC" w14:textId="77777777" w:rsidR="00AA54E0" w:rsidRDefault="00000000">
          <w:pPr>
            <w:pStyle w:val="Header"/>
          </w:pPr>
          <w:r>
            <w:t>Firma (Zeile 1)</w:t>
          </w:r>
        </w:p>
        <w:p w14:paraId="1EE1B22B" w14:textId="77777777" w:rsidR="00AA54E0" w:rsidRDefault="00000000">
          <w:pPr>
            <w:pStyle w:val="KopfzeileFett"/>
          </w:pPr>
          <w:r>
            <w:t>Firma (Zeile 2)</w:t>
          </w:r>
        </w:p>
        <w:p w14:paraId="537CF037" w14:textId="77777777" w:rsidR="00AA54E0" w:rsidRDefault="00AA54E0">
          <w:pPr>
            <w:pStyle w:val="Header"/>
          </w:pPr>
        </w:p>
      </w:tc>
    </w:tr>
  </w:tbl>
  <w:p w14:paraId="6DF2702C" w14:textId="77777777" w:rsidR="00AA54E0" w:rsidRDefault="00AA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602879689">
    <w:abstractNumId w:val="24"/>
  </w:num>
  <w:num w:numId="2" w16cid:durableId="1501654514">
    <w:abstractNumId w:val="1"/>
  </w:num>
  <w:num w:numId="3" w16cid:durableId="104661268">
    <w:abstractNumId w:val="30"/>
  </w:num>
  <w:num w:numId="4" w16cid:durableId="1180464586">
    <w:abstractNumId w:val="5"/>
  </w:num>
  <w:num w:numId="5" w16cid:durableId="1228999097">
    <w:abstractNumId w:val="19"/>
  </w:num>
  <w:num w:numId="6" w16cid:durableId="1904945968">
    <w:abstractNumId w:val="6"/>
  </w:num>
  <w:num w:numId="7" w16cid:durableId="551574083">
    <w:abstractNumId w:val="28"/>
  </w:num>
  <w:num w:numId="8" w16cid:durableId="316765457">
    <w:abstractNumId w:val="21"/>
  </w:num>
  <w:num w:numId="9" w16cid:durableId="1624652343">
    <w:abstractNumId w:val="29"/>
  </w:num>
  <w:num w:numId="10" w16cid:durableId="505099395">
    <w:abstractNumId w:val="15"/>
  </w:num>
  <w:num w:numId="11" w16cid:durableId="737627209">
    <w:abstractNumId w:val="26"/>
  </w:num>
  <w:num w:numId="12" w16cid:durableId="1018193982">
    <w:abstractNumId w:val="3"/>
  </w:num>
  <w:num w:numId="13" w16cid:durableId="1071930050">
    <w:abstractNumId w:val="14"/>
  </w:num>
  <w:num w:numId="14" w16cid:durableId="618688387">
    <w:abstractNumId w:val="18"/>
  </w:num>
  <w:num w:numId="15" w16cid:durableId="294724907">
    <w:abstractNumId w:val="12"/>
  </w:num>
  <w:num w:numId="16" w16cid:durableId="1357343876">
    <w:abstractNumId w:val="25"/>
  </w:num>
  <w:num w:numId="17" w16cid:durableId="1048602008">
    <w:abstractNumId w:val="10"/>
  </w:num>
  <w:num w:numId="18" w16cid:durableId="1839538893">
    <w:abstractNumId w:val="16"/>
  </w:num>
  <w:num w:numId="19" w16cid:durableId="1187720080">
    <w:abstractNumId w:val="9"/>
  </w:num>
  <w:num w:numId="20" w16cid:durableId="1948535534">
    <w:abstractNumId w:val="20"/>
  </w:num>
  <w:num w:numId="21" w16cid:durableId="1166938007">
    <w:abstractNumId w:val="22"/>
  </w:num>
  <w:num w:numId="22" w16cid:durableId="688408576">
    <w:abstractNumId w:val="2"/>
  </w:num>
  <w:num w:numId="23" w16cid:durableId="1857452243">
    <w:abstractNumId w:val="7"/>
  </w:num>
  <w:num w:numId="24" w16cid:durableId="1456371685">
    <w:abstractNumId w:val="27"/>
  </w:num>
  <w:num w:numId="25" w16cid:durableId="1503664577">
    <w:abstractNumId w:val="11"/>
  </w:num>
  <w:num w:numId="26" w16cid:durableId="983658951">
    <w:abstractNumId w:val="13"/>
  </w:num>
  <w:num w:numId="27" w16cid:durableId="124780756">
    <w:abstractNumId w:val="8"/>
  </w:num>
  <w:num w:numId="28" w16cid:durableId="954099847">
    <w:abstractNumId w:val="17"/>
  </w:num>
  <w:num w:numId="29" w16cid:durableId="1664893427">
    <w:abstractNumId w:val="23"/>
  </w:num>
  <w:num w:numId="30" w16cid:durableId="312760365">
    <w:abstractNumId w:val="4"/>
  </w:num>
  <w:num w:numId="31" w16cid:durableId="526480764">
    <w:abstractNumId w:val="0"/>
  </w:num>
  <w:num w:numId="32" w16cid:durableId="807671988">
    <w:abstractNumId w:val="0"/>
  </w:num>
  <w:num w:numId="33" w16cid:durableId="66346050">
    <w:abstractNumId w:val="0"/>
  </w:num>
  <w:num w:numId="34" w16cid:durableId="1325085431">
    <w:abstractNumId w:val="17"/>
  </w:num>
  <w:num w:numId="35" w16cid:durableId="1206914518">
    <w:abstractNumId w:val="17"/>
  </w:num>
  <w:num w:numId="36" w16cid:durableId="802817611">
    <w:abstractNumId w:val="17"/>
  </w:num>
  <w:num w:numId="37" w16cid:durableId="792942394">
    <w:abstractNumId w:val="17"/>
  </w:num>
  <w:num w:numId="38" w16cid:durableId="343628267">
    <w:abstractNumId w:val="17"/>
  </w:num>
  <w:num w:numId="39" w16cid:durableId="1150054590">
    <w:abstractNumId w:val="17"/>
  </w:num>
  <w:num w:numId="40" w16cid:durableId="1874074388">
    <w:abstractNumId w:val="17"/>
  </w:num>
  <w:num w:numId="41" w16cid:durableId="1027952482">
    <w:abstractNumId w:val="0"/>
  </w:num>
  <w:num w:numId="42" w16cid:durableId="1213813505">
    <w:abstractNumId w:val="0"/>
  </w:num>
  <w:num w:numId="43" w16cid:durableId="336229613">
    <w:abstractNumId w:val="19"/>
  </w:num>
  <w:num w:numId="44" w16cid:durableId="384529870">
    <w:abstractNumId w:val="17"/>
  </w:num>
  <w:num w:numId="45" w16cid:durableId="1978755350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89"/>
    <w:rsid w:val="00037802"/>
    <w:rsid w:val="002B4D1A"/>
    <w:rsid w:val="00497F04"/>
    <w:rsid w:val="007A64AF"/>
    <w:rsid w:val="00A8323A"/>
    <w:rsid w:val="00AA54E0"/>
    <w:rsid w:val="00CC5689"/>
    <w:rsid w:val="00F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88D3E"/>
  <w15:chartTrackingRefBased/>
  <w15:docId w15:val="{2FAE215F-5E2A-4987-B110-84FFC5AC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Heading3Char">
    <w:name w:val="Heading 3 Char"/>
    <w:link w:val="Heading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-1\OneDrive\Desktop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F78025D16B452587C7B375CBA66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FCBBC-25B0-4F7B-9369-99D1E9E565AC}"/>
      </w:docPartPr>
      <w:docPartBody>
        <w:p w:rsidR="00877D44" w:rsidRDefault="00000000">
          <w:pPr>
            <w:pStyle w:val="90F78025D16B452587C7B375CBA66AC3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469D57C80A7041EC9996599D838D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8B9C-6526-4D88-B4C6-7A911ACC46B9}"/>
      </w:docPartPr>
      <w:docPartBody>
        <w:p w:rsidR="00877D44" w:rsidRDefault="00000000">
          <w:pPr>
            <w:pStyle w:val="469D57C80A7041EC9996599D838D268B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E9D7D2254595488E80FC9774D9658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46861-BEB6-4B61-AFFA-73696225B8D3}"/>
      </w:docPartPr>
      <w:docPartBody>
        <w:p w:rsidR="00877D44" w:rsidRDefault="00000000">
          <w:pPr>
            <w:pStyle w:val="E9D7D2254595488E80FC9774D9658CF6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703C726EAB554F25983DD7FC25FE2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F831-880A-42A0-A268-31102CF0D8A9}"/>
      </w:docPartPr>
      <w:docPartBody>
        <w:p w:rsidR="00877D44" w:rsidRDefault="00921C3A" w:rsidP="00921C3A">
          <w:pPr>
            <w:pStyle w:val="703C726EAB554F25983DD7FC25FE269F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DC6A86C53D7C47EE94E649C0D1A7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56FE-B99A-4DF0-9CEF-34A3B6B2EC0E}"/>
      </w:docPartPr>
      <w:docPartBody>
        <w:p w:rsidR="00877D44" w:rsidRDefault="00921C3A" w:rsidP="00921C3A">
          <w:pPr>
            <w:pStyle w:val="DC6A86C53D7C47EE94E649C0D1A7B139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71ECA3EC547D4B10A2DBCF5C8D2EE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7950-2B81-4A47-B6C3-730725B07814}"/>
      </w:docPartPr>
      <w:docPartBody>
        <w:p w:rsidR="00877D44" w:rsidRDefault="00921C3A" w:rsidP="00921C3A">
          <w:pPr>
            <w:pStyle w:val="71ECA3EC547D4B10A2DBCF5C8D2EED61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4CDF64DD8A664C879B20F02E50DD1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90C11-41EC-419E-A585-540AA20B9CA9}"/>
      </w:docPartPr>
      <w:docPartBody>
        <w:p w:rsidR="00877D44" w:rsidRDefault="00921C3A" w:rsidP="00921C3A">
          <w:pPr>
            <w:pStyle w:val="4CDF64DD8A664C879B20F02E50DD1368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04C5855AA915406A88FFDE3B44B79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8B53-03D7-4667-A4CF-CECA51F54C01}"/>
      </w:docPartPr>
      <w:docPartBody>
        <w:p w:rsidR="00000000" w:rsidRDefault="00877D44" w:rsidP="00877D44">
          <w:pPr>
            <w:pStyle w:val="04C5855AA915406A88FFDE3B44B7989D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32925684ADBF4598BED2813DBFAF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51718-ABAC-44C5-BF7F-2FF769BFAECE}"/>
      </w:docPartPr>
      <w:docPartBody>
        <w:p w:rsidR="00000000" w:rsidRDefault="00877D44" w:rsidP="00877D44">
          <w:pPr>
            <w:pStyle w:val="32925684ADBF4598BED2813DBFAF73B5"/>
          </w:pPr>
          <w:r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F3C3E76FEDC2484E837167FD049B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9AFF-80D6-467A-A28C-779DEAFB219D}"/>
      </w:docPartPr>
      <w:docPartBody>
        <w:p w:rsidR="00000000" w:rsidRDefault="00877D44" w:rsidP="00877D44">
          <w:pPr>
            <w:pStyle w:val="F3C3E76FEDC2484E837167FD049BCAD3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3A"/>
    <w:rsid w:val="00877D44"/>
    <w:rsid w:val="00921C3A"/>
    <w:rsid w:val="00F45C78"/>
    <w:rsid w:val="00F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D44"/>
    <w:rPr>
      <w:color w:val="808080"/>
    </w:rPr>
  </w:style>
  <w:style w:type="paragraph" w:customStyle="1" w:styleId="90F78025D16B452587C7B375CBA66AC3">
    <w:name w:val="90F78025D16B452587C7B375CBA66AC3"/>
  </w:style>
  <w:style w:type="paragraph" w:customStyle="1" w:styleId="469D57C80A7041EC9996599D838D268B">
    <w:name w:val="469D57C80A7041EC9996599D838D268B"/>
  </w:style>
  <w:style w:type="paragraph" w:customStyle="1" w:styleId="E9D7D2254595488E80FC9774D9658CF6">
    <w:name w:val="E9D7D2254595488E80FC9774D9658CF6"/>
  </w:style>
  <w:style w:type="paragraph" w:customStyle="1" w:styleId="703C726EAB554F25983DD7FC25FE269F">
    <w:name w:val="703C726EAB554F25983DD7FC25FE269F"/>
    <w:rsid w:val="00921C3A"/>
  </w:style>
  <w:style w:type="paragraph" w:customStyle="1" w:styleId="04C5855AA915406A88FFDE3B44B7989D">
    <w:name w:val="04C5855AA915406A88FFDE3B44B7989D"/>
    <w:rsid w:val="00877D44"/>
  </w:style>
  <w:style w:type="paragraph" w:customStyle="1" w:styleId="32925684ADBF4598BED2813DBFAF73B5">
    <w:name w:val="32925684ADBF4598BED2813DBFAF73B5"/>
    <w:rsid w:val="00877D44"/>
  </w:style>
  <w:style w:type="paragraph" w:customStyle="1" w:styleId="DC6A86C53D7C47EE94E649C0D1A7B139">
    <w:name w:val="DC6A86C53D7C47EE94E649C0D1A7B139"/>
    <w:rsid w:val="00921C3A"/>
  </w:style>
  <w:style w:type="paragraph" w:customStyle="1" w:styleId="71ECA3EC547D4B10A2DBCF5C8D2EED61">
    <w:name w:val="71ECA3EC547D4B10A2DBCF5C8D2EED61"/>
    <w:rsid w:val="00921C3A"/>
  </w:style>
  <w:style w:type="paragraph" w:customStyle="1" w:styleId="4CDF64DD8A664C879B20F02E50DD1368">
    <w:name w:val="4CDF64DD8A664C879B20F02E50DD1368"/>
    <w:rsid w:val="00921C3A"/>
  </w:style>
  <w:style w:type="paragraph" w:customStyle="1" w:styleId="F3C3E76FEDC2484E837167FD049BCAD3">
    <w:name w:val="F3C3E76FEDC2484E837167FD049BCAD3"/>
    <w:rsid w:val="00877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0</TotalTime>
  <Pages>7</Pages>
  <Words>588</Words>
  <Characters>3706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>Testprotokoll</vt:lpstr>
      <vt:lpstr>Testprotokoll</vt:lpstr>
      <vt:lpstr>Testfall</vt:lpstr>
      <vt:lpstr>Testfall</vt:lpstr>
      <vt:lpstr>Testfall</vt:lpstr>
    </vt:vector>
  </TitlesOfParts>
  <Manager>Libor F. Stoupa</Manager>
  <Company>Stoupa &amp; Partners AG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Lio-182 noudba</dc:creator>
  <cp:keywords>HERMES</cp:keywords>
  <dc:description>Stoupa &amp; Partners AG / Münsingen 2016-2019_x000d_
Typografische Gestaltung und Grafiken wurden ausschliesslich mit herkömmlichen Office-Werkzeugen erstellt.</dc:description>
  <cp:lastModifiedBy>Lionel Bagnoud</cp:lastModifiedBy>
  <cp:revision>4</cp:revision>
  <cp:lastPrinted>2023-03-01T20:26:00Z</cp:lastPrinted>
  <dcterms:created xsi:type="dcterms:W3CDTF">2023-03-01T17:29:00Z</dcterms:created>
  <dcterms:modified xsi:type="dcterms:W3CDTF">2023-03-01T20:27:00Z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